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1052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7735"/>
        <w:gridCol w:w="2790"/>
      </w:tblGrid>
      <w:tr w:rsidR="00060469" w:rsidRPr="0077256B" w14:paraId="75A401D8" w14:textId="77777777" w:rsidTr="00325C61">
        <w:trPr>
          <w:trHeight w:val="517"/>
        </w:trPr>
        <w:tc>
          <w:tcPr>
            <w:tcW w:w="7735" w:type="dxa"/>
            <w:vMerge w:val="restart"/>
          </w:tcPr>
          <w:p w14:paraId="0D2021DE" w14:textId="44F5CDE5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  <w:b/>
              </w:rPr>
              <w:t>Apellido y Nombres</w:t>
            </w:r>
            <w:r w:rsidRPr="0077256B">
              <w:rPr>
                <w:rFonts w:eastAsia="Verdana" w:cs="Calibri Light"/>
              </w:rPr>
              <w:t xml:space="preserve">: </w:t>
            </w:r>
            <w:r w:rsidR="00BB4BC1">
              <w:rPr>
                <w:rFonts w:eastAsia="Verdana" w:cs="Calibri Light"/>
              </w:rPr>
              <w:t>Carranza Duobaitis, Guadalupe</w:t>
            </w:r>
          </w:p>
        </w:tc>
        <w:tc>
          <w:tcPr>
            <w:tcW w:w="2790" w:type="dxa"/>
          </w:tcPr>
          <w:p w14:paraId="24C0059C" w14:textId="3928884E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Legajo:</w:t>
            </w:r>
            <w:r w:rsidR="00BB4BC1">
              <w:rPr>
                <w:rFonts w:eastAsia="Verdana" w:cs="Calibri Light"/>
              </w:rPr>
              <w:t xml:space="preserve"> 78698</w:t>
            </w:r>
          </w:p>
        </w:tc>
      </w:tr>
      <w:tr w:rsidR="00060469" w:rsidRPr="0077256B" w14:paraId="42E742DF" w14:textId="77777777" w:rsidTr="00325C61">
        <w:tc>
          <w:tcPr>
            <w:tcW w:w="7735" w:type="dxa"/>
            <w:vMerge/>
          </w:tcPr>
          <w:p w14:paraId="2FE7A2F2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</w:p>
        </w:tc>
        <w:tc>
          <w:tcPr>
            <w:tcW w:w="2790" w:type="dxa"/>
          </w:tcPr>
          <w:p w14:paraId="6462F1E8" w14:textId="688A4555" w:rsidR="00060469" w:rsidRPr="0077256B" w:rsidRDefault="00060469" w:rsidP="00060469">
            <w:pPr>
              <w:tabs>
                <w:tab w:val="left" w:pos="0"/>
              </w:tabs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Curso</w:t>
            </w:r>
            <w:r w:rsidRPr="0077256B">
              <w:rPr>
                <w:rFonts w:cs="Calibri Light"/>
              </w:rPr>
              <w:t>:</w:t>
            </w:r>
            <w:r w:rsidR="00BB4BC1">
              <w:rPr>
                <w:rFonts w:cs="Calibri Light"/>
              </w:rPr>
              <w:t xml:space="preserve"> 4K4</w:t>
            </w:r>
            <w:r w:rsidRPr="0077256B">
              <w:rPr>
                <w:rFonts w:cs="Calibri Light"/>
              </w:rPr>
              <w:tab/>
              <w:t xml:space="preserve"> </w:t>
            </w:r>
          </w:p>
        </w:tc>
      </w:tr>
    </w:tbl>
    <w:p w14:paraId="3CFD4CF0" w14:textId="77777777" w:rsidR="00957958" w:rsidRPr="0077256B" w:rsidRDefault="001406BA">
      <w:pPr>
        <w:pStyle w:val="Ttulo3"/>
        <w:keepNext/>
        <w:keepLines/>
        <w:tabs>
          <w:tab w:val="left" w:pos="8838"/>
        </w:tabs>
        <w:spacing w:before="200" w:line="240" w:lineRule="auto"/>
        <w:rPr>
          <w:rFonts w:ascii="Calibri Light" w:hAnsi="Calibri Light" w:cs="Calibri Light"/>
          <w:color w:val="4F81BD"/>
          <w:sz w:val="24"/>
          <w:szCs w:val="24"/>
        </w:rPr>
      </w:pPr>
      <w:r w:rsidRPr="0077256B">
        <w:rPr>
          <w:rFonts w:ascii="Calibri Light" w:hAnsi="Calibri Light" w:cs="Calibri Light"/>
          <w:color w:val="4F81BD"/>
          <w:sz w:val="24"/>
          <w:szCs w:val="24"/>
        </w:rPr>
        <w:t xml:space="preserve">Dominio: </w:t>
      </w:r>
    </w:p>
    <w:p w14:paraId="5C7D6A8D" w14:textId="77777777" w:rsidR="00957958" w:rsidRPr="0077256B" w:rsidRDefault="00957958">
      <w:pPr>
        <w:ind w:firstLine="0"/>
        <w:rPr>
          <w:rFonts w:cs="Calibri Light"/>
        </w:rPr>
      </w:pPr>
    </w:p>
    <w:p w14:paraId="526D9B7B" w14:textId="77777777" w:rsidR="00A17733" w:rsidRPr="00486FB0" w:rsidRDefault="00486FB0" w:rsidP="009A5A5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t>Clases de equivalencias</w:t>
      </w:r>
    </w:p>
    <w:p w14:paraId="51F2ABFA" w14:textId="77777777" w:rsidR="00EE03FB" w:rsidRDefault="00EE03FB">
      <w:pPr>
        <w:spacing w:after="200" w:line="276" w:lineRule="auto"/>
        <w:ind w:firstLine="0"/>
        <w:jc w:val="left"/>
        <w:rPr>
          <w:rFonts w:cs="Calibri Light"/>
          <w:b/>
          <w:sz w:val="28"/>
          <w:szCs w:val="28"/>
        </w:rPr>
      </w:pPr>
    </w:p>
    <w:tbl>
      <w:tblPr>
        <w:tblStyle w:val="TableNormal1"/>
        <w:tblW w:w="98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072"/>
      </w:tblGrid>
      <w:tr w:rsidR="00726FFD" w14:paraId="779E98D4" w14:textId="77777777" w:rsidTr="00950F68">
        <w:trPr>
          <w:trHeight w:val="619"/>
          <w:tblHeader/>
        </w:trPr>
        <w:tc>
          <w:tcPr>
            <w:tcW w:w="2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C7E0B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5F3D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0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E6893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726FFD" w:rsidRPr="006A22F7" w14:paraId="095F9E94" w14:textId="77777777" w:rsidTr="00950F68">
        <w:tblPrEx>
          <w:shd w:val="clear" w:color="auto" w:fill="CED7E7"/>
        </w:tblPrEx>
        <w:trPr>
          <w:trHeight w:val="397"/>
        </w:trPr>
        <w:tc>
          <w:tcPr>
            <w:tcW w:w="9891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9FD85" w14:textId="77777777" w:rsidR="00726FFD" w:rsidRDefault="00726FFD" w:rsidP="00950F68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726FFD" w:rsidRPr="006A22F7" w14:paraId="54EA64D8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33D47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8629864" w14:textId="77777777" w:rsidR="00726FFD" w:rsidRPr="00E103E3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97D3F18" w14:textId="77777777" w:rsidR="00726FFD" w:rsidRPr="00E103E3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68E8A0EB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B8650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3CC8EB9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98BF2A6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5269070A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56AD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73F5A1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BA2DF9B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271B9E64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FDA49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6A5D939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38B03C0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1DDB64CB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81A4C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B35C9C0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989930F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6ED110B0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7805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7271B1A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24792A1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7A27DD0C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26D9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A3136DD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D128291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48E0F424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8169C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C68453F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7357547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5BC4772B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F0A0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D62B61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34AE874" w14:textId="77777777" w:rsidR="00726FFD" w:rsidRDefault="00726FFD" w:rsidP="00726FFD">
            <w:pPr>
              <w:ind w:firstLine="0"/>
              <w:rPr>
                <w:lang w:val="es-US"/>
              </w:rPr>
            </w:pPr>
          </w:p>
        </w:tc>
      </w:tr>
      <w:tr w:rsidR="00726FFD" w:rsidRPr="006A22F7" w14:paraId="25B37B97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C8779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085FCD5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F4142FC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74A95D5D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9129D" w14:textId="420F83E4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86C0B2C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3F54D76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7A956A64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AD27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7526816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F7019AA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04A54740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F8426" w14:textId="77777777" w:rsidR="00726FFD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11D8F87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6181333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3952B01B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B0CCF" w14:textId="77777777" w:rsidR="00726FFD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41741A1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B3DB4EC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48B04A04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AC4B7" w14:textId="77777777" w:rsidR="00726FFD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D997034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2725EEC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6FDB4566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63D4" w14:textId="77777777" w:rsidR="00726FFD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F4696D4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215228D" w14:textId="77777777" w:rsidR="00726FFD" w:rsidRDefault="00726FFD" w:rsidP="00950F68">
            <w:pPr>
              <w:rPr>
                <w:lang w:val="es-US"/>
              </w:rPr>
            </w:pPr>
          </w:p>
        </w:tc>
      </w:tr>
    </w:tbl>
    <w:p w14:paraId="4A025383" w14:textId="77777777" w:rsidR="00726FFD" w:rsidRPr="00726FFD" w:rsidRDefault="00726FFD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98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072"/>
      </w:tblGrid>
      <w:tr w:rsidR="00726FFD" w14:paraId="0ACFCA69" w14:textId="77777777" w:rsidTr="00950F68">
        <w:trPr>
          <w:trHeight w:val="397"/>
        </w:trPr>
        <w:tc>
          <w:tcPr>
            <w:tcW w:w="9891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AB35D" w14:textId="77777777" w:rsidR="00726FFD" w:rsidRDefault="00726FFD" w:rsidP="00950F68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t>CLASES DE EQUIVALENCIA DE SALIDA</w:t>
            </w:r>
          </w:p>
        </w:tc>
      </w:tr>
      <w:tr w:rsidR="00726FFD" w:rsidRPr="00E103E3" w14:paraId="4EC82DB2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4C687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6912593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95B4DE5" w14:textId="77777777" w:rsidR="00726FFD" w:rsidRPr="00E103E3" w:rsidRDefault="00726FFD" w:rsidP="00950F68"/>
        </w:tc>
      </w:tr>
      <w:tr w:rsidR="00726FFD" w:rsidRPr="00E103E3" w14:paraId="144B3793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DE7E4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F061B0E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8489A0F" w14:textId="77777777" w:rsidR="00726FFD" w:rsidRPr="00E103E3" w:rsidRDefault="00726FFD" w:rsidP="00950F68"/>
        </w:tc>
      </w:tr>
      <w:tr w:rsidR="00726FFD" w:rsidRPr="00E103E3" w14:paraId="354D1F98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BB46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EE0411A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C2E3FAA" w14:textId="77777777" w:rsidR="00726FFD" w:rsidRPr="00E103E3" w:rsidRDefault="00726FFD" w:rsidP="00950F68"/>
        </w:tc>
      </w:tr>
      <w:tr w:rsidR="00726FFD" w:rsidRPr="00E103E3" w14:paraId="3A132A54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1E4F4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B796392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AEDA656" w14:textId="77777777" w:rsidR="00726FFD" w:rsidRPr="00E103E3" w:rsidRDefault="00726FFD" w:rsidP="00950F68"/>
        </w:tc>
      </w:tr>
      <w:tr w:rsidR="00726FFD" w:rsidRPr="00E103E3" w14:paraId="64749EB6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BA060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C543DC5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6D27F90" w14:textId="77777777" w:rsidR="00726FFD" w:rsidRPr="00E103E3" w:rsidRDefault="00726FFD" w:rsidP="00950F68"/>
        </w:tc>
      </w:tr>
      <w:tr w:rsidR="00726FFD" w:rsidRPr="00E103E3" w14:paraId="19FDC654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99F6E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B662DB4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9F43E10" w14:textId="77777777" w:rsidR="00726FFD" w:rsidRPr="00E103E3" w:rsidRDefault="00726FFD" w:rsidP="00950F68"/>
        </w:tc>
      </w:tr>
      <w:tr w:rsidR="00726FFD" w:rsidRPr="00E103E3" w14:paraId="5F106F5B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E482D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413C103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4E061AF" w14:textId="77777777" w:rsidR="00726FFD" w:rsidRPr="00E103E3" w:rsidRDefault="00726FFD" w:rsidP="00950F68"/>
        </w:tc>
      </w:tr>
      <w:tr w:rsidR="00726FFD" w:rsidRPr="00E103E3" w14:paraId="30BC0EB5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EEC5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DB0C6F1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1CD016B" w14:textId="77777777" w:rsidR="00726FFD" w:rsidRPr="00E103E3" w:rsidRDefault="00726FFD" w:rsidP="00950F68"/>
        </w:tc>
      </w:tr>
      <w:tr w:rsidR="00726FFD" w:rsidRPr="00E103E3" w14:paraId="58F15578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D0F5F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3938347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D203DD7" w14:textId="77777777" w:rsidR="00726FFD" w:rsidRPr="00E103E3" w:rsidRDefault="00726FFD" w:rsidP="00950F68"/>
        </w:tc>
      </w:tr>
      <w:tr w:rsidR="00726FFD" w:rsidRPr="00E103E3" w14:paraId="00F2ED2D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8B9E1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5AFCC0B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433C3FE" w14:textId="77777777" w:rsidR="00726FFD" w:rsidRPr="00E103E3" w:rsidRDefault="00726FFD" w:rsidP="00950F68"/>
        </w:tc>
      </w:tr>
      <w:tr w:rsidR="00726FFD" w:rsidRPr="00E103E3" w14:paraId="3ACAC4BB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17B3E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C61AD3A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A3F55C9" w14:textId="77777777" w:rsidR="00726FFD" w:rsidRPr="00E103E3" w:rsidRDefault="00726FFD" w:rsidP="00950F68"/>
        </w:tc>
      </w:tr>
      <w:tr w:rsidR="00726FFD" w:rsidRPr="00E103E3" w14:paraId="39EA7140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A0311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F846172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49B03B8" w14:textId="77777777" w:rsidR="00726FFD" w:rsidRPr="00E103E3" w:rsidRDefault="00726FFD" w:rsidP="00950F68"/>
        </w:tc>
      </w:tr>
    </w:tbl>
    <w:p w14:paraId="7207820F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2515632D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408A7436" w14:textId="77777777" w:rsidR="00307CBE" w:rsidRPr="00726FFD" w:rsidRDefault="00307CBE" w:rsidP="00726FFD">
      <w:pPr>
        <w:ind w:firstLine="0"/>
        <w:rPr>
          <w:rFonts w:eastAsia="Times New Roman" w:cs="Times New Roman"/>
          <w:szCs w:val="24"/>
          <w:lang w:eastAsia="ar-SA"/>
        </w:rPr>
        <w:sectPr w:rsidR="00307CBE" w:rsidRPr="00726FF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p w14:paraId="1A9924AB" w14:textId="77777777" w:rsidR="00726FFD" w:rsidRPr="00C71BDC" w:rsidRDefault="00CB3320" w:rsidP="00726FFD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contextualSpacing w:val="0"/>
        <w:rPr>
          <w:b/>
          <w:bCs/>
        </w:rPr>
      </w:pPr>
      <w:r>
        <w:rPr>
          <w:b/>
          <w:bCs/>
        </w:rPr>
        <w:lastRenderedPageBreak/>
        <w:t>Testing de Caja Negra</w:t>
      </w:r>
    </w:p>
    <w:tbl>
      <w:tblPr>
        <w:tblStyle w:val="TableNormal1"/>
        <w:tblW w:w="16586" w:type="dxa"/>
        <w:tblInd w:w="-29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1843"/>
        <w:gridCol w:w="3118"/>
        <w:gridCol w:w="4820"/>
        <w:gridCol w:w="5103"/>
      </w:tblGrid>
      <w:tr w:rsidR="00C71BDC" w14:paraId="3F94A187" w14:textId="77777777" w:rsidTr="00C71BDC">
        <w:trPr>
          <w:trHeight w:val="1460"/>
          <w:tblHeader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vAlign w:val="center"/>
          </w:tcPr>
          <w:p w14:paraId="002080ED" w14:textId="77777777" w:rsidR="00C71BDC" w:rsidRPr="00C71BDC" w:rsidRDefault="00C71BDC" w:rsidP="00C71BDC">
            <w:pPr>
              <w:pStyle w:val="Cuerpo"/>
              <w:jc w:val="center"/>
              <w:rPr>
                <w:rStyle w:val="Ninguno"/>
                <w:rFonts w:ascii="Calibri" w:eastAsia="Calibri" w:hAnsi="Calibri" w:cs="Calibri"/>
                <w:b/>
                <w:bCs/>
              </w:rPr>
            </w:pPr>
            <w:r w:rsidRPr="00C71BDC">
              <w:rPr>
                <w:rStyle w:val="Ninguno"/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vAlign w:val="center"/>
          </w:tcPr>
          <w:p w14:paraId="79FEBE8A" w14:textId="77777777" w:rsidR="00C71BDC" w:rsidRPr="00C71BDC" w:rsidRDefault="00C71BDC" w:rsidP="00C71BDC">
            <w:pPr>
              <w:pStyle w:val="Cuerpo"/>
              <w:jc w:val="center"/>
              <w:rPr>
                <w:rStyle w:val="Ninguno"/>
                <w:rFonts w:ascii="Calibri" w:eastAsia="Calibri" w:hAnsi="Calibri" w:cs="Calibri"/>
                <w:b/>
                <w:bCs/>
              </w:rPr>
            </w:pPr>
            <w:r w:rsidRPr="00C71BDC">
              <w:rPr>
                <w:rStyle w:val="Ninguno"/>
                <w:rFonts w:ascii="Calibri" w:eastAsia="Calibri" w:hAnsi="Calibri" w:cs="Calibri"/>
                <w:b/>
                <w:bCs/>
              </w:rPr>
              <w:t>Prioridad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0A80D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Nombre del Caso de Prueba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9BBC96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Precondiciones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E935F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Pasos</w:t>
            </w: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8864ED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Resultado esperado</w:t>
            </w:r>
          </w:p>
        </w:tc>
      </w:tr>
      <w:tr w:rsidR="00C71BDC" w14:paraId="43747FEE" w14:textId="77777777" w:rsidTr="0078639F">
        <w:tblPrEx>
          <w:shd w:val="clear" w:color="auto" w:fill="CED7E7"/>
        </w:tblPrEx>
        <w:trPr>
          <w:trHeight w:val="1482"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4405922F" w14:textId="77777777" w:rsidR="00C71BDC" w:rsidRDefault="00C71BDC" w:rsidP="00EE03FB"/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24C5DC42" w14:textId="77777777" w:rsidR="00C71BDC" w:rsidRDefault="00C71BDC" w:rsidP="00EE03FB"/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F98E1" w14:textId="77777777" w:rsidR="00C71BDC" w:rsidRDefault="00C71BDC" w:rsidP="00EE03FB"/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8E5D3" w14:textId="77777777" w:rsidR="00C71BDC" w:rsidRDefault="00C71BDC" w:rsidP="00EE03FB"/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5B3AE" w14:textId="77777777" w:rsidR="00C71BDC" w:rsidRDefault="00C71BDC" w:rsidP="00726FFD">
            <w:pPr>
              <w:ind w:firstLine="0"/>
            </w:pP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C1B5" w14:textId="77777777" w:rsidR="00C71BDC" w:rsidRDefault="00C71BDC" w:rsidP="006D2CA3">
            <w:pPr>
              <w:pStyle w:val="Cuerpo"/>
              <w:ind w:firstLine="0"/>
              <w:rPr>
                <w:rStyle w:val="Ninguno"/>
                <w:rFonts w:ascii="Calibri" w:eastAsia="Calibri" w:hAnsi="Calibri" w:cs="Calibri"/>
              </w:rPr>
            </w:pPr>
          </w:p>
          <w:p w14:paraId="394F0A75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2850EBD8" w14:textId="77777777" w:rsidR="00C71BDC" w:rsidRDefault="00C71BDC" w:rsidP="00EE03FB">
            <w:pPr>
              <w:pStyle w:val="Cuerpo"/>
            </w:pPr>
          </w:p>
        </w:tc>
      </w:tr>
      <w:tr w:rsidR="0078639F" w14:paraId="0B450F9D" w14:textId="77777777" w:rsidTr="0078639F">
        <w:tblPrEx>
          <w:shd w:val="clear" w:color="auto" w:fill="CED7E7"/>
        </w:tblPrEx>
        <w:trPr>
          <w:trHeight w:val="1482"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4351B5DD" w14:textId="77777777" w:rsidR="0078639F" w:rsidRDefault="0078639F" w:rsidP="00EE03FB"/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30BAA51F" w14:textId="77777777" w:rsidR="0078639F" w:rsidRDefault="0078639F" w:rsidP="00EE03FB"/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D54D5" w14:textId="77777777" w:rsidR="0078639F" w:rsidRDefault="0078639F" w:rsidP="00EE03FB"/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C1631" w14:textId="77777777" w:rsidR="0078639F" w:rsidRDefault="0078639F" w:rsidP="00EE03FB"/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C3316" w14:textId="77777777" w:rsidR="0078639F" w:rsidRDefault="0078639F" w:rsidP="00726FFD">
            <w:pPr>
              <w:ind w:firstLine="0"/>
            </w:pP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0B24D" w14:textId="77777777" w:rsidR="0078639F" w:rsidRDefault="0078639F" w:rsidP="006D2CA3">
            <w:pPr>
              <w:pStyle w:val="Cuerpo"/>
              <w:ind w:firstLine="0"/>
              <w:rPr>
                <w:rStyle w:val="Ninguno"/>
                <w:rFonts w:ascii="Calibri" w:eastAsia="Calibri" w:hAnsi="Calibri" w:cs="Calibri"/>
              </w:rPr>
            </w:pPr>
          </w:p>
        </w:tc>
      </w:tr>
      <w:tr w:rsidR="0078639F" w14:paraId="6A75C0BB" w14:textId="77777777" w:rsidTr="0078639F">
        <w:tblPrEx>
          <w:shd w:val="clear" w:color="auto" w:fill="CED7E7"/>
        </w:tblPrEx>
        <w:trPr>
          <w:trHeight w:val="1558"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55B9002E" w14:textId="77777777" w:rsidR="0078639F" w:rsidRDefault="0078639F" w:rsidP="00EE03FB"/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3548C0CC" w14:textId="77777777" w:rsidR="0078639F" w:rsidRDefault="0078639F" w:rsidP="00EE03FB"/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3504" w14:textId="77777777" w:rsidR="0078639F" w:rsidRDefault="0078639F" w:rsidP="00EE03FB"/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3AB4D" w14:textId="77777777" w:rsidR="0078639F" w:rsidRDefault="0078639F" w:rsidP="00EE03FB"/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8270" w14:textId="77777777" w:rsidR="0078639F" w:rsidRDefault="0078639F" w:rsidP="00726FFD">
            <w:pPr>
              <w:ind w:firstLine="0"/>
            </w:pP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D7E1" w14:textId="77777777" w:rsidR="0078639F" w:rsidRDefault="0078639F" w:rsidP="006D2CA3">
            <w:pPr>
              <w:pStyle w:val="Cuerpo"/>
              <w:ind w:firstLine="0"/>
              <w:rPr>
                <w:rStyle w:val="Ninguno"/>
                <w:rFonts w:ascii="Calibri" w:eastAsia="Calibri" w:hAnsi="Calibri" w:cs="Calibri"/>
              </w:rPr>
            </w:pPr>
          </w:p>
        </w:tc>
      </w:tr>
    </w:tbl>
    <w:p w14:paraId="259B3E9B" w14:textId="4FBD7B0D" w:rsidR="0078639F" w:rsidRDefault="0078639F" w:rsidP="0078639F">
      <w:pPr>
        <w:pStyle w:val="Prrafodelista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09" w:firstLine="0"/>
        <w:contextualSpacing w:val="0"/>
        <w:rPr>
          <w:b/>
          <w:bCs/>
        </w:rPr>
      </w:pPr>
    </w:p>
    <w:p w14:paraId="33268B26" w14:textId="68B4FA15" w:rsidR="0078639F" w:rsidRDefault="0078639F" w:rsidP="0078639F">
      <w:pPr>
        <w:pStyle w:val="Prrafodelista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09" w:firstLine="0"/>
        <w:contextualSpacing w:val="0"/>
        <w:rPr>
          <w:b/>
          <w:bCs/>
        </w:rPr>
      </w:pPr>
    </w:p>
    <w:p w14:paraId="01EAEA33" w14:textId="77777777" w:rsidR="0078639F" w:rsidRDefault="0078639F" w:rsidP="0078639F">
      <w:pPr>
        <w:pStyle w:val="Prrafodelista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09" w:firstLine="0"/>
        <w:contextualSpacing w:val="0"/>
        <w:rPr>
          <w:b/>
          <w:bCs/>
        </w:rPr>
      </w:pPr>
    </w:p>
    <w:p w14:paraId="675CABB8" w14:textId="1B65A5ED" w:rsidR="002121B4" w:rsidRPr="00CB3320" w:rsidRDefault="00CB3320" w:rsidP="002121B4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09"/>
        <w:contextualSpacing w:val="0"/>
        <w:rPr>
          <w:rStyle w:val="Ninguno"/>
          <w:b/>
          <w:bCs/>
          <w:lang w:val="es-ES"/>
        </w:rPr>
      </w:pPr>
      <w:proofErr w:type="spellStart"/>
      <w:r w:rsidRPr="00CB3320">
        <w:rPr>
          <w:b/>
          <w:bCs/>
        </w:rPr>
        <w:lastRenderedPageBreak/>
        <w:t>Testing</w:t>
      </w:r>
      <w:proofErr w:type="spellEnd"/>
      <w:r w:rsidRPr="00CB3320">
        <w:rPr>
          <w:b/>
          <w:bCs/>
        </w:rPr>
        <w:t xml:space="preserve"> de Caja </w:t>
      </w:r>
      <w:r w:rsidR="00D20AC1">
        <w:rPr>
          <w:b/>
          <w:bCs/>
        </w:rPr>
        <w:t>Blanca</w:t>
      </w:r>
    </w:p>
    <w:p w14:paraId="69349F03" w14:textId="77777777" w:rsidR="009A5A5D" w:rsidRDefault="009A5A5D" w:rsidP="009A5A5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9A5A5D" w:rsidRPr="003F2F3B" w14:paraId="30974361" w14:textId="77777777" w:rsidTr="00950F68">
        <w:tc>
          <w:tcPr>
            <w:tcW w:w="1421" w:type="dxa"/>
            <w:shd w:val="clear" w:color="auto" w:fill="2898B7"/>
          </w:tcPr>
          <w:p w14:paraId="22C528E2" w14:textId="77777777" w:rsidR="009A5A5D" w:rsidRPr="006145DF" w:rsidRDefault="009A5A5D" w:rsidP="00950F68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r w:rsidRPr="006145DF">
              <w:rPr>
                <w:rStyle w:val="Ninguno"/>
                <w:rFonts w:ascii="Calibri" w:eastAsia="Calibri" w:hAnsi="Calibri" w:cs="Calibri"/>
              </w:rPr>
              <w:t>Cobertura:</w:t>
            </w:r>
          </w:p>
        </w:tc>
        <w:tc>
          <w:tcPr>
            <w:tcW w:w="4883" w:type="dxa"/>
            <w:shd w:val="clear" w:color="auto" w:fill="C6DCE5"/>
          </w:tcPr>
          <w:p w14:paraId="00BE2412" w14:textId="0E8C49E1" w:rsidR="009A5A5D" w:rsidRPr="003F2F3B" w:rsidRDefault="0078639F" w:rsidP="00950F68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De Sentencia</w:t>
            </w:r>
          </w:p>
        </w:tc>
        <w:tc>
          <w:tcPr>
            <w:tcW w:w="3189" w:type="dxa"/>
            <w:shd w:val="clear" w:color="auto" w:fill="2898B7"/>
          </w:tcPr>
          <w:p w14:paraId="197A8256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14:paraId="0BE6CEC6" w14:textId="36FAF888" w:rsidR="009A5A5D" w:rsidRPr="003F2F3B" w:rsidRDefault="0078639F" w:rsidP="00950F68">
            <w:pPr>
              <w:pStyle w:val="Textoindependiente"/>
              <w:jc w:val="center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5</w:t>
            </w:r>
          </w:p>
        </w:tc>
      </w:tr>
      <w:tr w:rsidR="009A5A5D" w:rsidRPr="003F2F3B" w14:paraId="55DF6823" w14:textId="77777777" w:rsidTr="00950F68">
        <w:tc>
          <w:tcPr>
            <w:tcW w:w="15730" w:type="dxa"/>
            <w:gridSpan w:val="4"/>
            <w:shd w:val="clear" w:color="auto" w:fill="2898B7"/>
          </w:tcPr>
          <w:p w14:paraId="3600C056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9A5A5D" w:rsidRPr="004A0256" w14:paraId="176F36FD" w14:textId="77777777" w:rsidTr="00950F68">
        <w:trPr>
          <w:trHeight w:val="917"/>
        </w:trPr>
        <w:tc>
          <w:tcPr>
            <w:tcW w:w="15730" w:type="dxa"/>
            <w:gridSpan w:val="4"/>
            <w:shd w:val="clear" w:color="auto" w:fill="C6DCE5"/>
          </w:tcPr>
          <w:p w14:paraId="6AD6E80C" w14:textId="77777777" w:rsidR="009A5A5D" w:rsidRDefault="0078639F" w:rsidP="009A5A5D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Número de chapa = 1111</w:t>
            </w:r>
          </w:p>
          <w:p w14:paraId="7A9D853A" w14:textId="77777777" w:rsidR="0078639F" w:rsidRDefault="0078639F" w:rsidP="009A5A5D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Número de chapa = 2222</w:t>
            </w:r>
          </w:p>
          <w:p w14:paraId="0C206A40" w14:textId="77777777" w:rsidR="0078639F" w:rsidRDefault="0078639F" w:rsidP="009A5A5D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Número de chapa = 3333</w:t>
            </w:r>
          </w:p>
          <w:p w14:paraId="53B3288E" w14:textId="77777777" w:rsidR="0078639F" w:rsidRDefault="0078639F" w:rsidP="009A5A5D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Número de chapa = 4444 </w:t>
            </w:r>
          </w:p>
          <w:p w14:paraId="76AAF468" w14:textId="241DAEAE" w:rsidR="0078639F" w:rsidRPr="00486FB0" w:rsidRDefault="0078639F" w:rsidP="009A5A5D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Número de chapa = 5555</w:t>
            </w:r>
          </w:p>
        </w:tc>
      </w:tr>
      <w:tr w:rsidR="009A5A5D" w:rsidRPr="003F2F3B" w14:paraId="4DFE73FA" w14:textId="77777777" w:rsidTr="00950F68">
        <w:tc>
          <w:tcPr>
            <w:tcW w:w="15730" w:type="dxa"/>
            <w:gridSpan w:val="4"/>
            <w:shd w:val="clear" w:color="auto" w:fill="2898B7"/>
          </w:tcPr>
          <w:p w14:paraId="209D4F78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Precondiciones:</w:t>
            </w:r>
          </w:p>
        </w:tc>
      </w:tr>
      <w:tr w:rsidR="009A5A5D" w:rsidRPr="003F2F3B" w14:paraId="5A21B2E0" w14:textId="77777777" w:rsidTr="00950F68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14:paraId="545B6FF5" w14:textId="77777777" w:rsidR="0078639F" w:rsidRPr="0078639F" w:rsidRDefault="0078639F" w:rsidP="0078639F">
            <w:pPr>
              <w:pStyle w:val="Textoindependiente"/>
              <w:numPr>
                <w:ilvl w:val="0"/>
                <w:numId w:val="39"/>
              </w:numPr>
              <w:rPr>
                <w:rFonts w:ascii="Corbel" w:hAnsi="Corbel"/>
                <w:b/>
              </w:rPr>
            </w:pPr>
            <w:r>
              <w:rPr>
                <w:sz w:val="20"/>
                <w:szCs w:val="20"/>
              </w:rPr>
              <w:t>chapa 1111 es chapa de taxi Libre,</w:t>
            </w:r>
          </w:p>
          <w:p w14:paraId="35F863A4" w14:textId="77777777" w:rsidR="0078639F" w:rsidRPr="0078639F" w:rsidRDefault="0078639F" w:rsidP="0078639F">
            <w:pPr>
              <w:pStyle w:val="Textoindependiente"/>
              <w:numPr>
                <w:ilvl w:val="0"/>
                <w:numId w:val="39"/>
              </w:numPr>
              <w:rPr>
                <w:rFonts w:ascii="Corbel" w:hAnsi="Corbel"/>
                <w:b/>
              </w:rPr>
            </w:pPr>
            <w:r>
              <w:rPr>
                <w:sz w:val="20"/>
                <w:szCs w:val="20"/>
              </w:rPr>
              <w:t xml:space="preserve">chapa 2222 es chapa de taxi Solicitado, </w:t>
            </w:r>
          </w:p>
          <w:p w14:paraId="2439ABF5" w14:textId="77777777" w:rsidR="0078639F" w:rsidRPr="0078639F" w:rsidRDefault="0078639F" w:rsidP="0078639F">
            <w:pPr>
              <w:pStyle w:val="Textoindependiente"/>
              <w:numPr>
                <w:ilvl w:val="0"/>
                <w:numId w:val="39"/>
              </w:numPr>
              <w:rPr>
                <w:rFonts w:ascii="Corbel" w:hAnsi="Corbel"/>
                <w:b/>
              </w:rPr>
            </w:pPr>
            <w:r>
              <w:rPr>
                <w:sz w:val="20"/>
                <w:szCs w:val="20"/>
              </w:rPr>
              <w:t xml:space="preserve">chapa 3333 es chapa de taxi Ocupado, </w:t>
            </w:r>
          </w:p>
          <w:p w14:paraId="064A18F8" w14:textId="151365EB" w:rsidR="0078639F" w:rsidRPr="0078639F" w:rsidRDefault="0078639F" w:rsidP="0078639F">
            <w:pPr>
              <w:pStyle w:val="Textoindependiente"/>
              <w:numPr>
                <w:ilvl w:val="0"/>
                <w:numId w:val="39"/>
              </w:numPr>
              <w:rPr>
                <w:rFonts w:ascii="Corbel" w:hAnsi="Corbel"/>
                <w:b/>
              </w:rPr>
            </w:pPr>
            <w:r>
              <w:rPr>
                <w:sz w:val="20"/>
                <w:szCs w:val="20"/>
              </w:rPr>
              <w:t xml:space="preserve">chapa 4444 es chapa de taxi Fuera de Servicio, </w:t>
            </w:r>
          </w:p>
          <w:p w14:paraId="35B41F4E" w14:textId="33776428" w:rsidR="009A5A5D" w:rsidRPr="003F2F3B" w:rsidRDefault="0078639F" w:rsidP="0078639F">
            <w:pPr>
              <w:pStyle w:val="Textoindependiente"/>
              <w:numPr>
                <w:ilvl w:val="0"/>
                <w:numId w:val="39"/>
              </w:numPr>
              <w:rPr>
                <w:rFonts w:ascii="Corbel" w:hAnsi="Corbel"/>
                <w:b/>
              </w:rPr>
            </w:pPr>
            <w:r>
              <w:rPr>
                <w:sz w:val="20"/>
                <w:szCs w:val="20"/>
              </w:rPr>
              <w:t>chapa 5555 es chapa inexistente.</w:t>
            </w:r>
          </w:p>
        </w:tc>
      </w:tr>
    </w:tbl>
    <w:p w14:paraId="59D81669" w14:textId="5386A9B3" w:rsidR="002121B4" w:rsidRDefault="002121B4" w:rsidP="002121B4">
      <w:pPr>
        <w:ind w:firstLine="0"/>
        <w:rPr>
          <w:rFonts w:cs="Calibri Light"/>
        </w:rPr>
      </w:pPr>
    </w:p>
    <w:p w14:paraId="70290DBE" w14:textId="72012A6E" w:rsidR="0078639F" w:rsidRDefault="0078639F" w:rsidP="002121B4">
      <w:pPr>
        <w:ind w:firstLine="0"/>
        <w:rPr>
          <w:rFonts w:cs="Calibri Light"/>
        </w:rPr>
      </w:pPr>
    </w:p>
    <w:p w14:paraId="31C5BA45" w14:textId="42FEE1C4" w:rsidR="0078639F" w:rsidRDefault="0078639F" w:rsidP="002121B4">
      <w:pPr>
        <w:ind w:firstLine="0"/>
        <w:rPr>
          <w:rFonts w:cs="Calibri Light"/>
        </w:rPr>
      </w:pPr>
    </w:p>
    <w:p w14:paraId="47280600" w14:textId="7FBD5D00" w:rsidR="0078639F" w:rsidRDefault="0078639F" w:rsidP="002121B4">
      <w:pPr>
        <w:ind w:firstLine="0"/>
        <w:rPr>
          <w:rFonts w:cs="Calibri Light"/>
        </w:rPr>
      </w:pPr>
    </w:p>
    <w:p w14:paraId="1EA5CC47" w14:textId="41AFA1EE" w:rsidR="0078639F" w:rsidRDefault="0078639F" w:rsidP="002121B4">
      <w:pPr>
        <w:ind w:firstLine="0"/>
        <w:rPr>
          <w:rFonts w:cs="Calibri Light"/>
        </w:rPr>
      </w:pPr>
    </w:p>
    <w:p w14:paraId="09E3FC49" w14:textId="77777777" w:rsidR="0078639F" w:rsidRDefault="0078639F" w:rsidP="002121B4">
      <w:pPr>
        <w:ind w:firstLine="0"/>
        <w:rPr>
          <w:rFonts w:cs="Calibri Light"/>
        </w:rP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C06C92" w:rsidRPr="003F2F3B" w14:paraId="683E0816" w14:textId="77777777" w:rsidTr="001D6CE4">
        <w:tc>
          <w:tcPr>
            <w:tcW w:w="1421" w:type="dxa"/>
            <w:shd w:val="clear" w:color="auto" w:fill="2898B7"/>
          </w:tcPr>
          <w:p w14:paraId="47912024" w14:textId="77777777" w:rsidR="00C06C92" w:rsidRPr="006145DF" w:rsidRDefault="00C06C92" w:rsidP="001D6CE4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bookmarkStart w:id="0" w:name="_Hlk73825834"/>
            <w:r w:rsidRPr="006145DF">
              <w:rPr>
                <w:rStyle w:val="Ninguno"/>
                <w:rFonts w:ascii="Calibri" w:eastAsia="Calibri" w:hAnsi="Calibri" w:cs="Calibri"/>
              </w:rPr>
              <w:lastRenderedPageBreak/>
              <w:t>Cobertura:</w:t>
            </w:r>
          </w:p>
        </w:tc>
        <w:tc>
          <w:tcPr>
            <w:tcW w:w="4883" w:type="dxa"/>
            <w:shd w:val="clear" w:color="auto" w:fill="C6DCE5"/>
          </w:tcPr>
          <w:p w14:paraId="258AD6C0" w14:textId="79114E92" w:rsidR="00C06C92" w:rsidRPr="003F2F3B" w:rsidRDefault="0078639F" w:rsidP="001D6CE4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De Condición </w:t>
            </w:r>
          </w:p>
        </w:tc>
        <w:tc>
          <w:tcPr>
            <w:tcW w:w="3189" w:type="dxa"/>
            <w:shd w:val="clear" w:color="auto" w:fill="2898B7"/>
          </w:tcPr>
          <w:p w14:paraId="5A5D5D23" w14:textId="77777777" w:rsidR="00C06C92" w:rsidRPr="003F2F3B" w:rsidRDefault="00C06C92" w:rsidP="001D6CE4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14:paraId="4ACAFC4E" w14:textId="28002E2D" w:rsidR="00C06C92" w:rsidRPr="003F2F3B" w:rsidRDefault="0078639F" w:rsidP="001D6CE4">
            <w:pPr>
              <w:pStyle w:val="Textoindependiente"/>
              <w:jc w:val="center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6</w:t>
            </w:r>
          </w:p>
        </w:tc>
      </w:tr>
      <w:tr w:rsidR="00C06C92" w:rsidRPr="003F2F3B" w14:paraId="75D06BC2" w14:textId="77777777" w:rsidTr="001D6CE4">
        <w:tc>
          <w:tcPr>
            <w:tcW w:w="15730" w:type="dxa"/>
            <w:gridSpan w:val="4"/>
            <w:shd w:val="clear" w:color="auto" w:fill="2898B7"/>
          </w:tcPr>
          <w:p w14:paraId="2EC92656" w14:textId="77777777" w:rsidR="00C06C92" w:rsidRPr="003F2F3B" w:rsidRDefault="00C06C92" w:rsidP="001D6CE4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C06C92" w:rsidRPr="004A0256" w14:paraId="6BF25B10" w14:textId="77777777" w:rsidTr="001D6CE4">
        <w:trPr>
          <w:trHeight w:val="917"/>
        </w:trPr>
        <w:tc>
          <w:tcPr>
            <w:tcW w:w="15730" w:type="dxa"/>
            <w:gridSpan w:val="4"/>
            <w:shd w:val="clear" w:color="auto" w:fill="C6DCE5"/>
          </w:tcPr>
          <w:p w14:paraId="779387CB" w14:textId="77777777" w:rsidR="00C06C92" w:rsidRDefault="0078639F" w:rsidP="0078639F">
            <w:pPr>
              <w:pStyle w:val="Textoindependiente"/>
              <w:numPr>
                <w:ilvl w:val="0"/>
                <w:numId w:val="40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Búsqueda por otro criterio</w:t>
            </w:r>
          </w:p>
          <w:p w14:paraId="71CD5E72" w14:textId="77777777" w:rsidR="0078639F" w:rsidRDefault="0078639F" w:rsidP="0078639F">
            <w:pPr>
              <w:pStyle w:val="Textoindependiente"/>
              <w:numPr>
                <w:ilvl w:val="0"/>
                <w:numId w:val="40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Número de chapa = 1111</w:t>
            </w:r>
          </w:p>
          <w:p w14:paraId="6EAD243C" w14:textId="77777777" w:rsidR="0078639F" w:rsidRDefault="0078639F" w:rsidP="0078639F">
            <w:pPr>
              <w:pStyle w:val="Textoindependiente"/>
              <w:numPr>
                <w:ilvl w:val="0"/>
                <w:numId w:val="40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Número de chapa = 2222</w:t>
            </w:r>
          </w:p>
          <w:p w14:paraId="03541680" w14:textId="77777777" w:rsidR="0078639F" w:rsidRDefault="0078639F" w:rsidP="0078639F">
            <w:pPr>
              <w:pStyle w:val="Textoindependiente"/>
              <w:numPr>
                <w:ilvl w:val="0"/>
                <w:numId w:val="40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Número de chapa = 3333</w:t>
            </w:r>
          </w:p>
          <w:p w14:paraId="4BEFD3FD" w14:textId="77777777" w:rsidR="0078639F" w:rsidRDefault="0078639F" w:rsidP="0078639F">
            <w:pPr>
              <w:pStyle w:val="Textoindependiente"/>
              <w:numPr>
                <w:ilvl w:val="0"/>
                <w:numId w:val="40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Número de chapa = 4444 </w:t>
            </w:r>
          </w:p>
          <w:p w14:paraId="57C2EC5C" w14:textId="4AA46030" w:rsidR="0078639F" w:rsidRPr="00486FB0" w:rsidRDefault="0078639F" w:rsidP="0078639F">
            <w:pPr>
              <w:pStyle w:val="Textoindependiente"/>
              <w:numPr>
                <w:ilvl w:val="0"/>
                <w:numId w:val="40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Número de chapa = 5555</w:t>
            </w:r>
          </w:p>
        </w:tc>
      </w:tr>
      <w:tr w:rsidR="00C06C92" w:rsidRPr="003F2F3B" w14:paraId="4A0BA5C0" w14:textId="77777777" w:rsidTr="001D6CE4">
        <w:tc>
          <w:tcPr>
            <w:tcW w:w="15730" w:type="dxa"/>
            <w:gridSpan w:val="4"/>
            <w:shd w:val="clear" w:color="auto" w:fill="2898B7"/>
          </w:tcPr>
          <w:p w14:paraId="4B9C6641" w14:textId="77777777" w:rsidR="00C06C92" w:rsidRPr="003F2F3B" w:rsidRDefault="00C06C92" w:rsidP="001D6CE4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Precondiciones:</w:t>
            </w:r>
          </w:p>
        </w:tc>
      </w:tr>
      <w:tr w:rsidR="00C06C92" w:rsidRPr="003F2F3B" w14:paraId="00C5C085" w14:textId="77777777" w:rsidTr="001D6CE4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14:paraId="1F3700D3" w14:textId="77777777" w:rsidR="0078639F" w:rsidRPr="0078639F" w:rsidRDefault="0078639F" w:rsidP="0078639F">
            <w:pPr>
              <w:pStyle w:val="Textoindependiente"/>
              <w:numPr>
                <w:ilvl w:val="0"/>
                <w:numId w:val="39"/>
              </w:numPr>
              <w:rPr>
                <w:rFonts w:ascii="Corbel" w:hAnsi="Corbel"/>
                <w:b/>
              </w:rPr>
            </w:pPr>
            <w:r>
              <w:rPr>
                <w:sz w:val="20"/>
                <w:szCs w:val="20"/>
              </w:rPr>
              <w:t>chapa 1111 es chapa de taxi Libre,</w:t>
            </w:r>
          </w:p>
          <w:p w14:paraId="1C2763D0" w14:textId="77777777" w:rsidR="0078639F" w:rsidRPr="0078639F" w:rsidRDefault="0078639F" w:rsidP="0078639F">
            <w:pPr>
              <w:pStyle w:val="Textoindependiente"/>
              <w:numPr>
                <w:ilvl w:val="0"/>
                <w:numId w:val="39"/>
              </w:numPr>
              <w:rPr>
                <w:rFonts w:ascii="Corbel" w:hAnsi="Corbel"/>
                <w:b/>
              </w:rPr>
            </w:pPr>
            <w:r>
              <w:rPr>
                <w:sz w:val="20"/>
                <w:szCs w:val="20"/>
              </w:rPr>
              <w:t xml:space="preserve">chapa 2222 es chapa de taxi Solicitado, </w:t>
            </w:r>
          </w:p>
          <w:p w14:paraId="2E2CEF24" w14:textId="77777777" w:rsidR="0078639F" w:rsidRPr="0078639F" w:rsidRDefault="0078639F" w:rsidP="0078639F">
            <w:pPr>
              <w:pStyle w:val="Textoindependiente"/>
              <w:numPr>
                <w:ilvl w:val="0"/>
                <w:numId w:val="39"/>
              </w:numPr>
              <w:rPr>
                <w:rFonts w:ascii="Corbel" w:hAnsi="Corbel"/>
                <w:b/>
              </w:rPr>
            </w:pPr>
            <w:r>
              <w:rPr>
                <w:sz w:val="20"/>
                <w:szCs w:val="20"/>
              </w:rPr>
              <w:t xml:space="preserve">chapa 3333 es chapa de taxi Ocupado, </w:t>
            </w:r>
          </w:p>
          <w:p w14:paraId="4CAB0212" w14:textId="77777777" w:rsidR="0078639F" w:rsidRPr="0078639F" w:rsidRDefault="0078639F" w:rsidP="0078639F">
            <w:pPr>
              <w:pStyle w:val="Textoindependiente"/>
              <w:numPr>
                <w:ilvl w:val="0"/>
                <w:numId w:val="39"/>
              </w:numPr>
              <w:rPr>
                <w:rFonts w:ascii="Corbel" w:hAnsi="Corbel"/>
                <w:b/>
              </w:rPr>
            </w:pPr>
            <w:r>
              <w:rPr>
                <w:sz w:val="20"/>
                <w:szCs w:val="20"/>
              </w:rPr>
              <w:t xml:space="preserve">chapa 4444 es chapa de taxi Fuera de Servicio, </w:t>
            </w:r>
          </w:p>
          <w:p w14:paraId="3BE2A44C" w14:textId="3FC6E77A" w:rsidR="00C06C92" w:rsidRPr="003F2F3B" w:rsidRDefault="0078639F" w:rsidP="0078639F">
            <w:pPr>
              <w:pStyle w:val="Textoindependiente"/>
              <w:numPr>
                <w:ilvl w:val="0"/>
                <w:numId w:val="39"/>
              </w:numPr>
              <w:rPr>
                <w:rFonts w:ascii="Corbel" w:hAnsi="Corbel"/>
                <w:b/>
              </w:rPr>
            </w:pPr>
            <w:r>
              <w:rPr>
                <w:sz w:val="20"/>
                <w:szCs w:val="20"/>
              </w:rPr>
              <w:t>chapa 5555 es chapa inexistente.</w:t>
            </w:r>
          </w:p>
        </w:tc>
      </w:tr>
      <w:bookmarkEnd w:id="0"/>
    </w:tbl>
    <w:p w14:paraId="0BF4C0B2" w14:textId="577B42B5" w:rsidR="00C06C92" w:rsidRDefault="00C06C92" w:rsidP="002121B4">
      <w:pPr>
        <w:ind w:firstLine="0"/>
        <w:rPr>
          <w:rFonts w:cs="Calibri Light"/>
        </w:rPr>
      </w:pPr>
    </w:p>
    <w:p w14:paraId="2EBAEF40" w14:textId="54792764" w:rsidR="0078639F" w:rsidRDefault="0078639F" w:rsidP="002121B4">
      <w:pPr>
        <w:ind w:firstLine="0"/>
        <w:rPr>
          <w:rFonts w:cs="Calibri Light"/>
        </w:rPr>
      </w:pPr>
    </w:p>
    <w:p w14:paraId="46E9098F" w14:textId="752091CE" w:rsidR="0078639F" w:rsidRDefault="0078639F" w:rsidP="002121B4">
      <w:pPr>
        <w:ind w:firstLine="0"/>
        <w:rPr>
          <w:rFonts w:cs="Calibri Light"/>
        </w:rPr>
      </w:pPr>
    </w:p>
    <w:p w14:paraId="7D868A63" w14:textId="2D77F03A" w:rsidR="0078639F" w:rsidRDefault="0078639F" w:rsidP="002121B4">
      <w:pPr>
        <w:ind w:firstLine="0"/>
        <w:rPr>
          <w:rFonts w:cs="Calibri Light"/>
        </w:rPr>
      </w:pPr>
    </w:p>
    <w:p w14:paraId="6D47A913" w14:textId="712E2D18" w:rsidR="0078639F" w:rsidRDefault="0078639F" w:rsidP="002121B4">
      <w:pPr>
        <w:ind w:firstLine="0"/>
        <w:rPr>
          <w:rFonts w:cs="Calibri Light"/>
        </w:rPr>
      </w:pPr>
    </w:p>
    <w:p w14:paraId="1384E0D7" w14:textId="77777777" w:rsidR="0078639F" w:rsidRDefault="0078639F" w:rsidP="002121B4">
      <w:pPr>
        <w:ind w:firstLine="0"/>
        <w:rPr>
          <w:rFonts w:cs="Calibri Light"/>
        </w:rP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C06C92" w:rsidRPr="003F2F3B" w14:paraId="50095FF9" w14:textId="77777777" w:rsidTr="001D6CE4">
        <w:tc>
          <w:tcPr>
            <w:tcW w:w="1421" w:type="dxa"/>
            <w:shd w:val="clear" w:color="auto" w:fill="2898B7"/>
          </w:tcPr>
          <w:p w14:paraId="0216687D" w14:textId="77777777" w:rsidR="00C06C92" w:rsidRPr="006145DF" w:rsidRDefault="00C06C92" w:rsidP="001D6CE4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r w:rsidRPr="006145DF">
              <w:rPr>
                <w:rStyle w:val="Ninguno"/>
                <w:rFonts w:ascii="Calibri" w:eastAsia="Calibri" w:hAnsi="Calibri" w:cs="Calibri"/>
              </w:rPr>
              <w:lastRenderedPageBreak/>
              <w:t>Cobertura:</w:t>
            </w:r>
          </w:p>
        </w:tc>
        <w:tc>
          <w:tcPr>
            <w:tcW w:w="4883" w:type="dxa"/>
            <w:shd w:val="clear" w:color="auto" w:fill="C6DCE5"/>
          </w:tcPr>
          <w:p w14:paraId="30B33D68" w14:textId="2737FC92" w:rsidR="00C06C92" w:rsidRPr="003F2F3B" w:rsidRDefault="0078639F" w:rsidP="001D6CE4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Múltiple</w:t>
            </w:r>
          </w:p>
        </w:tc>
        <w:tc>
          <w:tcPr>
            <w:tcW w:w="3189" w:type="dxa"/>
            <w:shd w:val="clear" w:color="auto" w:fill="2898B7"/>
          </w:tcPr>
          <w:p w14:paraId="674788E3" w14:textId="77777777" w:rsidR="00C06C92" w:rsidRPr="003F2F3B" w:rsidRDefault="00C06C92" w:rsidP="001D6CE4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14:paraId="3E5B4F98" w14:textId="19EB793F" w:rsidR="00C06C92" w:rsidRPr="003F2F3B" w:rsidRDefault="0078639F" w:rsidP="001D6CE4">
            <w:pPr>
              <w:pStyle w:val="Textoindependiente"/>
              <w:jc w:val="center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6</w:t>
            </w:r>
          </w:p>
        </w:tc>
      </w:tr>
      <w:tr w:rsidR="00C06C92" w:rsidRPr="003F2F3B" w14:paraId="10236445" w14:textId="77777777" w:rsidTr="001D6CE4">
        <w:tc>
          <w:tcPr>
            <w:tcW w:w="15730" w:type="dxa"/>
            <w:gridSpan w:val="4"/>
            <w:shd w:val="clear" w:color="auto" w:fill="2898B7"/>
          </w:tcPr>
          <w:p w14:paraId="12B3A090" w14:textId="77777777" w:rsidR="00C06C92" w:rsidRPr="003F2F3B" w:rsidRDefault="00C06C92" w:rsidP="001D6CE4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C06C92" w:rsidRPr="004A0256" w14:paraId="4809BB9D" w14:textId="77777777" w:rsidTr="001D6CE4">
        <w:trPr>
          <w:trHeight w:val="917"/>
        </w:trPr>
        <w:tc>
          <w:tcPr>
            <w:tcW w:w="15730" w:type="dxa"/>
            <w:gridSpan w:val="4"/>
            <w:shd w:val="clear" w:color="auto" w:fill="C6DCE5"/>
          </w:tcPr>
          <w:p w14:paraId="62B176E0" w14:textId="77777777" w:rsidR="0078639F" w:rsidRDefault="0078639F" w:rsidP="0078639F">
            <w:pPr>
              <w:pStyle w:val="Textoindependiente"/>
              <w:numPr>
                <w:ilvl w:val="0"/>
                <w:numId w:val="41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Búsqueda por otro criterio</w:t>
            </w:r>
          </w:p>
          <w:p w14:paraId="4D2A4864" w14:textId="77777777" w:rsidR="0078639F" w:rsidRDefault="0078639F" w:rsidP="0078639F">
            <w:pPr>
              <w:pStyle w:val="Textoindependiente"/>
              <w:numPr>
                <w:ilvl w:val="0"/>
                <w:numId w:val="41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Número de chapa = 1111</w:t>
            </w:r>
          </w:p>
          <w:p w14:paraId="6A27F613" w14:textId="77777777" w:rsidR="0078639F" w:rsidRDefault="0078639F" w:rsidP="0078639F">
            <w:pPr>
              <w:pStyle w:val="Textoindependiente"/>
              <w:numPr>
                <w:ilvl w:val="0"/>
                <w:numId w:val="41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Número de chapa = 2222</w:t>
            </w:r>
          </w:p>
          <w:p w14:paraId="1A181743" w14:textId="77777777" w:rsidR="0078639F" w:rsidRDefault="0078639F" w:rsidP="0078639F">
            <w:pPr>
              <w:pStyle w:val="Textoindependiente"/>
              <w:numPr>
                <w:ilvl w:val="0"/>
                <w:numId w:val="41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Número de chapa = 3333</w:t>
            </w:r>
          </w:p>
          <w:p w14:paraId="29412F72" w14:textId="77777777" w:rsidR="0078639F" w:rsidRDefault="0078639F" w:rsidP="0078639F">
            <w:pPr>
              <w:pStyle w:val="Textoindependiente"/>
              <w:numPr>
                <w:ilvl w:val="0"/>
                <w:numId w:val="41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Número de chapa = 4444 </w:t>
            </w:r>
          </w:p>
          <w:p w14:paraId="38CA6822" w14:textId="44C5F48B" w:rsidR="00C06C92" w:rsidRPr="00486FB0" w:rsidRDefault="0078639F" w:rsidP="0078639F">
            <w:pPr>
              <w:pStyle w:val="Textoindependiente"/>
              <w:numPr>
                <w:ilvl w:val="0"/>
                <w:numId w:val="41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Número de chapa = 5555</w:t>
            </w:r>
          </w:p>
        </w:tc>
      </w:tr>
      <w:tr w:rsidR="00C06C92" w:rsidRPr="003F2F3B" w14:paraId="22B6C645" w14:textId="77777777" w:rsidTr="001D6CE4">
        <w:tc>
          <w:tcPr>
            <w:tcW w:w="15730" w:type="dxa"/>
            <w:gridSpan w:val="4"/>
            <w:shd w:val="clear" w:color="auto" w:fill="2898B7"/>
          </w:tcPr>
          <w:p w14:paraId="386F5904" w14:textId="77777777" w:rsidR="00C06C92" w:rsidRPr="003F2F3B" w:rsidRDefault="00C06C92" w:rsidP="001D6CE4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Precondiciones:</w:t>
            </w:r>
          </w:p>
        </w:tc>
      </w:tr>
      <w:tr w:rsidR="00C06C92" w:rsidRPr="003F2F3B" w14:paraId="4EBF03B6" w14:textId="77777777" w:rsidTr="001D6CE4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14:paraId="63FA5154" w14:textId="77777777" w:rsidR="0078639F" w:rsidRPr="0078639F" w:rsidRDefault="0078639F" w:rsidP="0078639F">
            <w:pPr>
              <w:pStyle w:val="Textoindependiente"/>
              <w:numPr>
                <w:ilvl w:val="0"/>
                <w:numId w:val="39"/>
              </w:numPr>
              <w:rPr>
                <w:rFonts w:ascii="Corbel" w:hAnsi="Corbel"/>
                <w:b/>
              </w:rPr>
            </w:pPr>
            <w:r>
              <w:rPr>
                <w:sz w:val="20"/>
                <w:szCs w:val="20"/>
              </w:rPr>
              <w:t>chapa 1111 es chapa de taxi Libre,</w:t>
            </w:r>
          </w:p>
          <w:p w14:paraId="150EE886" w14:textId="77777777" w:rsidR="0078639F" w:rsidRPr="0078639F" w:rsidRDefault="0078639F" w:rsidP="0078639F">
            <w:pPr>
              <w:pStyle w:val="Textoindependiente"/>
              <w:numPr>
                <w:ilvl w:val="0"/>
                <w:numId w:val="39"/>
              </w:numPr>
              <w:rPr>
                <w:rFonts w:ascii="Corbel" w:hAnsi="Corbel"/>
                <w:b/>
              </w:rPr>
            </w:pPr>
            <w:r>
              <w:rPr>
                <w:sz w:val="20"/>
                <w:szCs w:val="20"/>
              </w:rPr>
              <w:t xml:space="preserve">chapa 2222 es chapa de taxi Solicitado, </w:t>
            </w:r>
          </w:p>
          <w:p w14:paraId="77FB0A75" w14:textId="77777777" w:rsidR="0078639F" w:rsidRPr="0078639F" w:rsidRDefault="0078639F" w:rsidP="0078639F">
            <w:pPr>
              <w:pStyle w:val="Textoindependiente"/>
              <w:numPr>
                <w:ilvl w:val="0"/>
                <w:numId w:val="39"/>
              </w:numPr>
              <w:rPr>
                <w:rFonts w:ascii="Corbel" w:hAnsi="Corbel"/>
                <w:b/>
              </w:rPr>
            </w:pPr>
            <w:r>
              <w:rPr>
                <w:sz w:val="20"/>
                <w:szCs w:val="20"/>
              </w:rPr>
              <w:t xml:space="preserve">chapa 3333 es chapa de taxi Ocupado, </w:t>
            </w:r>
          </w:p>
          <w:p w14:paraId="6A5D5750" w14:textId="77777777" w:rsidR="0078639F" w:rsidRPr="0078639F" w:rsidRDefault="0078639F" w:rsidP="0078639F">
            <w:pPr>
              <w:pStyle w:val="Textoindependiente"/>
              <w:numPr>
                <w:ilvl w:val="0"/>
                <w:numId w:val="39"/>
              </w:numPr>
              <w:rPr>
                <w:rFonts w:ascii="Corbel" w:hAnsi="Corbel"/>
                <w:b/>
              </w:rPr>
            </w:pPr>
            <w:r>
              <w:rPr>
                <w:sz w:val="20"/>
                <w:szCs w:val="20"/>
              </w:rPr>
              <w:t xml:space="preserve">chapa 4444 es chapa de taxi Fuera de Servicio, </w:t>
            </w:r>
          </w:p>
          <w:p w14:paraId="58E11A69" w14:textId="559C5B09" w:rsidR="00C06C92" w:rsidRPr="003F2F3B" w:rsidRDefault="0078639F" w:rsidP="0078639F">
            <w:pPr>
              <w:pStyle w:val="Textoindependiente"/>
              <w:numPr>
                <w:ilvl w:val="0"/>
                <w:numId w:val="39"/>
              </w:numPr>
              <w:rPr>
                <w:rFonts w:ascii="Corbel" w:hAnsi="Corbel"/>
                <w:b/>
              </w:rPr>
            </w:pPr>
            <w:r>
              <w:rPr>
                <w:sz w:val="20"/>
                <w:szCs w:val="20"/>
              </w:rPr>
              <w:t>chapa 5555 es chapa inexistente.</w:t>
            </w:r>
          </w:p>
        </w:tc>
      </w:tr>
    </w:tbl>
    <w:p w14:paraId="266B6BE1" w14:textId="77777777" w:rsidR="00C06C92" w:rsidRPr="002121B4" w:rsidRDefault="00C06C92" w:rsidP="002121B4">
      <w:pPr>
        <w:ind w:firstLine="0"/>
        <w:rPr>
          <w:rFonts w:cs="Calibri Light"/>
        </w:rPr>
      </w:pPr>
    </w:p>
    <w:sectPr w:rsidR="00C06C92" w:rsidRPr="002121B4" w:rsidSect="009A5A5D">
      <w:headerReference w:type="default" r:id="rId13"/>
      <w:headerReference w:type="first" r:id="rId14"/>
      <w:pgSz w:w="16838" w:h="11906" w:orient="landscape"/>
      <w:pgMar w:top="760" w:right="630" w:bottom="851" w:left="391" w:header="347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E9825" w14:textId="77777777" w:rsidR="00E911D4" w:rsidRDefault="00E911D4">
      <w:r>
        <w:separator/>
      </w:r>
    </w:p>
  </w:endnote>
  <w:endnote w:type="continuationSeparator" w:id="0">
    <w:p w14:paraId="5F23DCCF" w14:textId="77777777" w:rsidR="00E911D4" w:rsidRDefault="00E91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45E0B" w14:textId="77777777" w:rsidR="006D2CA3" w:rsidRDefault="006D2CA3" w:rsidP="006D2CA3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2021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  <w:p w14:paraId="3D38D8DD" w14:textId="77777777" w:rsidR="006D2CA3" w:rsidRDefault="006D2CA3" w:rsidP="006D2CA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48E45C58" w14:textId="77777777" w:rsidR="00EE03FB" w:rsidRDefault="00EE03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89ACD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6D2CA3">
      <w:rPr>
        <w:sz w:val="20"/>
        <w:szCs w:val="20"/>
      </w:rPr>
      <w:t>1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5C377BEB" w14:textId="77777777" w:rsidR="00EE03FB" w:rsidRDefault="00EE03F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5799D138" w14:textId="77777777" w:rsidR="00EE03FB" w:rsidRDefault="00EE03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64954" w14:textId="77777777" w:rsidR="00E911D4" w:rsidRDefault="00E911D4">
      <w:r>
        <w:separator/>
      </w:r>
    </w:p>
  </w:footnote>
  <w:footnote w:type="continuationSeparator" w:id="0">
    <w:p w14:paraId="51885CC9" w14:textId="77777777" w:rsidR="00E911D4" w:rsidRDefault="00E91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2024" w14:textId="77777777" w:rsidR="00EE03FB" w:rsidRDefault="00EE03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1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9E0D45" w14:paraId="476C642C" w14:textId="77777777" w:rsidTr="004979EF">
      <w:trPr>
        <w:trHeight w:val="1024"/>
      </w:trPr>
      <w:tc>
        <w:tcPr>
          <w:tcW w:w="2552" w:type="dxa"/>
        </w:tcPr>
        <w:p w14:paraId="2F44DA7F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8480" behindDoc="0" locked="0" layoutInCell="1" hidden="0" allowOverlap="1" wp14:anchorId="33BEDF0D" wp14:editId="3C7FB8C9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F7F16AB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4995AAD6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0DC7B261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112F686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0F8850DE" w14:textId="28BEDBB6" w:rsidR="009E0D45" w:rsidRDefault="00BB4BC1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08</w:t>
          </w:r>
          <w:r w:rsidR="009E0D45">
            <w:rPr>
              <w:rFonts w:ascii="Calibri" w:hAnsi="Calibri"/>
              <w:color w:val="000000"/>
              <w:sz w:val="28"/>
              <w:szCs w:val="28"/>
            </w:rPr>
            <w:t>/</w:t>
          </w:r>
          <w:r>
            <w:rPr>
              <w:rFonts w:ascii="Calibri" w:hAnsi="Calibri"/>
              <w:color w:val="000000"/>
              <w:sz w:val="28"/>
              <w:szCs w:val="28"/>
            </w:rPr>
            <w:t>06</w:t>
          </w:r>
          <w:r w:rsidR="009E0D45">
            <w:rPr>
              <w:rFonts w:ascii="Calibri" w:hAnsi="Calibri"/>
              <w:color w:val="000000"/>
              <w:sz w:val="28"/>
              <w:szCs w:val="28"/>
            </w:rPr>
            <w:t>/202</w:t>
          </w:r>
          <w:r>
            <w:rPr>
              <w:rFonts w:ascii="Calibri" w:hAnsi="Calibri"/>
              <w:color w:val="000000"/>
              <w:sz w:val="28"/>
              <w:szCs w:val="28"/>
            </w:rPr>
            <w:t>1</w:t>
          </w:r>
        </w:p>
      </w:tc>
      <w:tc>
        <w:tcPr>
          <w:tcW w:w="3330" w:type="dxa"/>
        </w:tcPr>
        <w:p w14:paraId="711FF223" w14:textId="77777777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3CFF8DC3" w14:textId="25420754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42160510 </w:t>
          </w:r>
        </w:p>
        <w:p w14:paraId="32EE57F8" w14:textId="77777777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 Carranza Duobaitis</w:t>
          </w:r>
        </w:p>
        <w:p w14:paraId="7CB18EAC" w14:textId="77777777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 Guadalupe</w:t>
          </w:r>
        </w:p>
        <w:p w14:paraId="73940A98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11676A79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244BB903" w14:textId="77777777" w:rsidR="00EE03FB" w:rsidRDefault="00EE03FB" w:rsidP="009E0D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08057771" w14:textId="77777777" w:rsidR="00EE03FB" w:rsidRDefault="00EE03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1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9E0D45" w14:paraId="4DD9C40D" w14:textId="77777777" w:rsidTr="004979EF">
      <w:trPr>
        <w:trHeight w:val="1024"/>
      </w:trPr>
      <w:tc>
        <w:tcPr>
          <w:tcW w:w="2552" w:type="dxa"/>
        </w:tcPr>
        <w:p w14:paraId="473B02DD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6432" behindDoc="0" locked="0" layoutInCell="1" hidden="0" allowOverlap="1" wp14:anchorId="0AE0C04E" wp14:editId="6B3E162C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DE9B6C5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4A157F47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35C0AD39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3BC222CC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21BDC3B4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</w:p>
      </w:tc>
      <w:tc>
        <w:tcPr>
          <w:tcW w:w="3330" w:type="dxa"/>
        </w:tcPr>
        <w:p w14:paraId="080990D5" w14:textId="086C6CAD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DNI:</w:t>
          </w:r>
          <w:r w:rsidR="00BB4BC1">
            <w:rPr>
              <w:rFonts w:ascii="Calibri" w:hAnsi="Calibri"/>
              <w:b/>
              <w:color w:val="000000"/>
              <w:sz w:val="24"/>
              <w:szCs w:val="24"/>
            </w:rPr>
            <w:t xml:space="preserve"> 42160510</w:t>
          </w: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 </w:t>
          </w:r>
        </w:p>
        <w:p w14:paraId="7205F6F2" w14:textId="392556C9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  <w:r w:rsidR="00BB4BC1">
            <w:rPr>
              <w:rFonts w:ascii="Calibri" w:hAnsi="Calibri"/>
              <w:b/>
              <w:color w:val="000000"/>
              <w:sz w:val="24"/>
              <w:szCs w:val="24"/>
            </w:rPr>
            <w:t xml:space="preserve"> Carranza Duobaitis</w:t>
          </w:r>
        </w:p>
        <w:p w14:paraId="69DF8B43" w14:textId="435B4146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  <w:r w:rsidR="00BB4BC1">
            <w:rPr>
              <w:rFonts w:ascii="Calibri" w:hAnsi="Calibri"/>
              <w:b/>
              <w:color w:val="000000"/>
              <w:sz w:val="24"/>
              <w:szCs w:val="24"/>
            </w:rPr>
            <w:t xml:space="preserve"> Guadalupe</w:t>
          </w:r>
        </w:p>
        <w:p w14:paraId="3FEE722A" w14:textId="5A82DE34" w:rsidR="006D2CA3" w:rsidRDefault="006D2CA3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Fecha: </w:t>
          </w:r>
          <w:r w:rsidR="00BB4BC1">
            <w:rPr>
              <w:rFonts w:ascii="Calibri" w:hAnsi="Calibri"/>
              <w:b/>
              <w:color w:val="000000"/>
              <w:sz w:val="24"/>
              <w:szCs w:val="24"/>
            </w:rPr>
            <w:t>08/06/2021</w:t>
          </w:r>
        </w:p>
        <w:p w14:paraId="399E9385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138E1C20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36430B0D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450BD3E1" w14:textId="77777777" w:rsidR="00EE03FB" w:rsidRDefault="00EE03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3A74" w14:textId="77777777" w:rsidR="009E0D45" w:rsidRDefault="009E0D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1"/>
      <w:tblW w:w="1575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9868"/>
      <w:gridCol w:w="3330"/>
    </w:tblGrid>
    <w:tr w:rsidR="009E0D45" w14:paraId="2564C324" w14:textId="77777777" w:rsidTr="009E0D45">
      <w:trPr>
        <w:trHeight w:val="1024"/>
      </w:trPr>
      <w:tc>
        <w:tcPr>
          <w:tcW w:w="2552" w:type="dxa"/>
        </w:tcPr>
        <w:p w14:paraId="0B854AB0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72576" behindDoc="0" locked="0" layoutInCell="1" hidden="0" allowOverlap="1" wp14:anchorId="47E58BC6" wp14:editId="4C2FF316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3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38EED8C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6D3BE2C2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9868" w:type="dxa"/>
        </w:tcPr>
        <w:p w14:paraId="2D771095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BC3F161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370FFA7E" w14:textId="2CFEE93D" w:rsidR="009E0D45" w:rsidRDefault="00BB4BC1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08</w:t>
          </w:r>
          <w:r w:rsidR="009E0D45">
            <w:rPr>
              <w:rFonts w:ascii="Calibri" w:hAnsi="Calibri"/>
              <w:color w:val="000000"/>
              <w:sz w:val="28"/>
              <w:szCs w:val="28"/>
            </w:rPr>
            <w:t>/</w:t>
          </w:r>
          <w:r>
            <w:rPr>
              <w:rFonts w:ascii="Calibri" w:hAnsi="Calibri"/>
              <w:color w:val="000000"/>
              <w:sz w:val="28"/>
              <w:szCs w:val="28"/>
            </w:rPr>
            <w:t>06</w:t>
          </w:r>
          <w:r w:rsidR="009E0D45">
            <w:rPr>
              <w:rFonts w:ascii="Calibri" w:hAnsi="Calibri"/>
              <w:color w:val="000000"/>
              <w:sz w:val="28"/>
              <w:szCs w:val="28"/>
            </w:rPr>
            <w:t>/2020</w:t>
          </w:r>
        </w:p>
      </w:tc>
      <w:tc>
        <w:tcPr>
          <w:tcW w:w="3330" w:type="dxa"/>
        </w:tcPr>
        <w:p w14:paraId="7B098EF5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4A469CEE" w14:textId="77777777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DNI: 42160510</w:t>
          </w:r>
        </w:p>
        <w:p w14:paraId="11FF3326" w14:textId="77777777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 Carranza Duobaitis</w:t>
          </w:r>
        </w:p>
        <w:p w14:paraId="065A06BC" w14:textId="77777777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 Guadalupe</w:t>
          </w:r>
        </w:p>
        <w:p w14:paraId="1C8A3BAB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7E1FCF68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259F0762" w14:textId="77777777" w:rsidR="009E0D45" w:rsidRDefault="009E0D45" w:rsidP="009E0D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60EB0321" w14:textId="77777777" w:rsidR="009E0D45" w:rsidRDefault="009E0D4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1"/>
      <w:tblW w:w="1494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9058"/>
      <w:gridCol w:w="3330"/>
    </w:tblGrid>
    <w:tr w:rsidR="009E0D45" w14:paraId="7F55672B" w14:textId="77777777" w:rsidTr="009E0D45">
      <w:trPr>
        <w:trHeight w:val="1024"/>
      </w:trPr>
      <w:tc>
        <w:tcPr>
          <w:tcW w:w="2552" w:type="dxa"/>
        </w:tcPr>
        <w:p w14:paraId="704479DA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70528" behindDoc="0" locked="0" layoutInCell="1" hidden="0" allowOverlap="1" wp14:anchorId="668D69C2" wp14:editId="5A1F1E5A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3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0E038AF9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8F71FCA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9058" w:type="dxa"/>
        </w:tcPr>
        <w:p w14:paraId="7B8B5E19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2CA5DD7E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722F00B7" w14:textId="64C99F06" w:rsidR="009E0D45" w:rsidRDefault="00BB4BC1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08</w:t>
          </w:r>
          <w:r w:rsidR="009E0D45">
            <w:rPr>
              <w:rFonts w:ascii="Calibri" w:hAnsi="Calibri"/>
              <w:color w:val="000000"/>
              <w:sz w:val="28"/>
              <w:szCs w:val="28"/>
            </w:rPr>
            <w:t>/0</w:t>
          </w:r>
          <w:r>
            <w:rPr>
              <w:rFonts w:ascii="Calibri" w:hAnsi="Calibri"/>
              <w:color w:val="000000"/>
              <w:sz w:val="28"/>
              <w:szCs w:val="28"/>
            </w:rPr>
            <w:t>6</w:t>
          </w:r>
          <w:r w:rsidR="009E0D45">
            <w:rPr>
              <w:rFonts w:ascii="Calibri" w:hAnsi="Calibri"/>
              <w:color w:val="000000"/>
              <w:sz w:val="28"/>
              <w:szCs w:val="28"/>
            </w:rPr>
            <w:t>/202</w:t>
          </w:r>
          <w:r>
            <w:rPr>
              <w:rFonts w:ascii="Calibri" w:hAnsi="Calibri"/>
              <w:color w:val="000000"/>
              <w:sz w:val="28"/>
              <w:szCs w:val="28"/>
            </w:rPr>
            <w:t>1</w:t>
          </w:r>
        </w:p>
      </w:tc>
      <w:tc>
        <w:tcPr>
          <w:tcW w:w="3330" w:type="dxa"/>
        </w:tcPr>
        <w:p w14:paraId="103B536F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17590E2D" w14:textId="60729FC2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DNI: 42160510</w:t>
          </w:r>
        </w:p>
        <w:p w14:paraId="4E8195FC" w14:textId="6719C896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 Carranza Duobaitis</w:t>
          </w:r>
        </w:p>
        <w:p w14:paraId="5C63C2E1" w14:textId="747AF2FA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 Guadalupe</w:t>
          </w:r>
        </w:p>
        <w:p w14:paraId="6BCF8F9F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14C5B249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0A63D5DC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33100881" w14:textId="77777777" w:rsidR="009A5A5D" w:rsidRDefault="009A5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B8E"/>
    <w:multiLevelType w:val="multilevel"/>
    <w:tmpl w:val="CFA21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319"/>
    <w:multiLevelType w:val="hybridMultilevel"/>
    <w:tmpl w:val="351496C6"/>
    <w:lvl w:ilvl="0" w:tplc="78DE6A4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7" w:hanging="360"/>
      </w:pPr>
    </w:lvl>
    <w:lvl w:ilvl="2" w:tplc="040A001B" w:tentative="1">
      <w:start w:val="1"/>
      <w:numFmt w:val="lowerRoman"/>
      <w:lvlText w:val="%3."/>
      <w:lvlJc w:val="right"/>
      <w:pPr>
        <w:ind w:left="2027" w:hanging="180"/>
      </w:pPr>
    </w:lvl>
    <w:lvl w:ilvl="3" w:tplc="040A000F" w:tentative="1">
      <w:start w:val="1"/>
      <w:numFmt w:val="decimal"/>
      <w:lvlText w:val="%4."/>
      <w:lvlJc w:val="left"/>
      <w:pPr>
        <w:ind w:left="2747" w:hanging="360"/>
      </w:pPr>
    </w:lvl>
    <w:lvl w:ilvl="4" w:tplc="040A0019" w:tentative="1">
      <w:start w:val="1"/>
      <w:numFmt w:val="lowerLetter"/>
      <w:lvlText w:val="%5."/>
      <w:lvlJc w:val="left"/>
      <w:pPr>
        <w:ind w:left="3467" w:hanging="360"/>
      </w:pPr>
    </w:lvl>
    <w:lvl w:ilvl="5" w:tplc="040A001B" w:tentative="1">
      <w:start w:val="1"/>
      <w:numFmt w:val="lowerRoman"/>
      <w:lvlText w:val="%6."/>
      <w:lvlJc w:val="right"/>
      <w:pPr>
        <w:ind w:left="4187" w:hanging="180"/>
      </w:pPr>
    </w:lvl>
    <w:lvl w:ilvl="6" w:tplc="040A000F" w:tentative="1">
      <w:start w:val="1"/>
      <w:numFmt w:val="decimal"/>
      <w:lvlText w:val="%7."/>
      <w:lvlJc w:val="left"/>
      <w:pPr>
        <w:ind w:left="4907" w:hanging="360"/>
      </w:pPr>
    </w:lvl>
    <w:lvl w:ilvl="7" w:tplc="040A0019" w:tentative="1">
      <w:start w:val="1"/>
      <w:numFmt w:val="lowerLetter"/>
      <w:lvlText w:val="%8."/>
      <w:lvlJc w:val="left"/>
      <w:pPr>
        <w:ind w:left="5627" w:hanging="360"/>
      </w:pPr>
    </w:lvl>
    <w:lvl w:ilvl="8" w:tplc="0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08265878"/>
    <w:multiLevelType w:val="multilevel"/>
    <w:tmpl w:val="9B06C25A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CDB6D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056D23"/>
    <w:multiLevelType w:val="multilevel"/>
    <w:tmpl w:val="38C8C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654A92"/>
    <w:multiLevelType w:val="hybridMultilevel"/>
    <w:tmpl w:val="1D70923E"/>
    <w:styleLink w:val="Estiloimportado2"/>
    <w:lvl w:ilvl="0" w:tplc="F12E3B6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336618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4768D80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25470E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E309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FA65D4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76E1F4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732369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8E817A4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 w15:restartNumberingAfterBreak="0">
    <w:nsid w:val="20260A61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02ABC"/>
    <w:multiLevelType w:val="multilevel"/>
    <w:tmpl w:val="3E0495A4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231C12"/>
    <w:multiLevelType w:val="multilevel"/>
    <w:tmpl w:val="2F900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303FEE"/>
    <w:multiLevelType w:val="hybridMultilevel"/>
    <w:tmpl w:val="9DE04722"/>
    <w:lvl w:ilvl="0" w:tplc="620AB0D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07" w:hanging="360"/>
      </w:pPr>
    </w:lvl>
    <w:lvl w:ilvl="2" w:tplc="2C0A001B" w:tentative="1">
      <w:start w:val="1"/>
      <w:numFmt w:val="lowerRoman"/>
      <w:lvlText w:val="%3."/>
      <w:lvlJc w:val="right"/>
      <w:pPr>
        <w:ind w:left="2027" w:hanging="180"/>
      </w:pPr>
    </w:lvl>
    <w:lvl w:ilvl="3" w:tplc="2C0A000F" w:tentative="1">
      <w:start w:val="1"/>
      <w:numFmt w:val="decimal"/>
      <w:lvlText w:val="%4."/>
      <w:lvlJc w:val="left"/>
      <w:pPr>
        <w:ind w:left="2747" w:hanging="360"/>
      </w:pPr>
    </w:lvl>
    <w:lvl w:ilvl="4" w:tplc="2C0A0019" w:tentative="1">
      <w:start w:val="1"/>
      <w:numFmt w:val="lowerLetter"/>
      <w:lvlText w:val="%5."/>
      <w:lvlJc w:val="left"/>
      <w:pPr>
        <w:ind w:left="3467" w:hanging="360"/>
      </w:pPr>
    </w:lvl>
    <w:lvl w:ilvl="5" w:tplc="2C0A001B" w:tentative="1">
      <w:start w:val="1"/>
      <w:numFmt w:val="lowerRoman"/>
      <w:lvlText w:val="%6."/>
      <w:lvlJc w:val="right"/>
      <w:pPr>
        <w:ind w:left="4187" w:hanging="180"/>
      </w:pPr>
    </w:lvl>
    <w:lvl w:ilvl="6" w:tplc="2C0A000F" w:tentative="1">
      <w:start w:val="1"/>
      <w:numFmt w:val="decimal"/>
      <w:lvlText w:val="%7."/>
      <w:lvlJc w:val="left"/>
      <w:pPr>
        <w:ind w:left="4907" w:hanging="360"/>
      </w:pPr>
    </w:lvl>
    <w:lvl w:ilvl="7" w:tplc="2C0A0019" w:tentative="1">
      <w:start w:val="1"/>
      <w:numFmt w:val="lowerLetter"/>
      <w:lvlText w:val="%8."/>
      <w:lvlJc w:val="left"/>
      <w:pPr>
        <w:ind w:left="5627" w:hanging="360"/>
      </w:pPr>
    </w:lvl>
    <w:lvl w:ilvl="8" w:tplc="2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0" w15:restartNumberingAfterBreak="0">
    <w:nsid w:val="2D8577C6"/>
    <w:multiLevelType w:val="multilevel"/>
    <w:tmpl w:val="7C960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97973"/>
    <w:multiLevelType w:val="hybridMultilevel"/>
    <w:tmpl w:val="1D70923E"/>
    <w:numStyleLink w:val="Estiloimportado2"/>
  </w:abstractNum>
  <w:abstractNum w:abstractNumId="12" w15:restartNumberingAfterBreak="0">
    <w:nsid w:val="355E082F"/>
    <w:multiLevelType w:val="multilevel"/>
    <w:tmpl w:val="236E9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DDB47BE"/>
    <w:multiLevelType w:val="multilevel"/>
    <w:tmpl w:val="26A8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EE80186"/>
    <w:multiLevelType w:val="multilevel"/>
    <w:tmpl w:val="36221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2882700"/>
    <w:multiLevelType w:val="multilevel"/>
    <w:tmpl w:val="B8CE6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4716787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C6D58"/>
    <w:multiLevelType w:val="multilevel"/>
    <w:tmpl w:val="3F54F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143430C"/>
    <w:multiLevelType w:val="multilevel"/>
    <w:tmpl w:val="DAF8D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7F64B0F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9740B92"/>
    <w:multiLevelType w:val="hybridMultilevel"/>
    <w:tmpl w:val="20AA9D7C"/>
    <w:lvl w:ilvl="0" w:tplc="2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5CC35CAF"/>
    <w:multiLevelType w:val="multilevel"/>
    <w:tmpl w:val="E3024E6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2784EE9"/>
    <w:multiLevelType w:val="multilevel"/>
    <w:tmpl w:val="144038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954CC1"/>
    <w:multiLevelType w:val="multilevel"/>
    <w:tmpl w:val="75D26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8030643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13DB1"/>
    <w:multiLevelType w:val="hybridMultilevel"/>
    <w:tmpl w:val="1D70923E"/>
    <w:lvl w:ilvl="0" w:tplc="928440F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B0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7028B8E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9A7E7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4D6A3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308E328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7E4FC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160D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140D5CC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6" w15:restartNumberingAfterBreak="0">
    <w:nsid w:val="6C8E4932"/>
    <w:multiLevelType w:val="multilevel"/>
    <w:tmpl w:val="A11E7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E9E686A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F1137A9"/>
    <w:multiLevelType w:val="hybridMultilevel"/>
    <w:tmpl w:val="1E2A8158"/>
    <w:lvl w:ilvl="0" w:tplc="6EFC54B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9" w15:restartNumberingAfterBreak="0">
    <w:nsid w:val="70067156"/>
    <w:multiLevelType w:val="multilevel"/>
    <w:tmpl w:val="6D968A8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6BF4837"/>
    <w:multiLevelType w:val="hybridMultilevel"/>
    <w:tmpl w:val="70422424"/>
    <w:lvl w:ilvl="0" w:tplc="24D2135E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07" w:hanging="360"/>
      </w:pPr>
    </w:lvl>
    <w:lvl w:ilvl="2" w:tplc="2C0A001B" w:tentative="1">
      <w:start w:val="1"/>
      <w:numFmt w:val="lowerRoman"/>
      <w:lvlText w:val="%3."/>
      <w:lvlJc w:val="right"/>
      <w:pPr>
        <w:ind w:left="2027" w:hanging="180"/>
      </w:pPr>
    </w:lvl>
    <w:lvl w:ilvl="3" w:tplc="2C0A000F" w:tentative="1">
      <w:start w:val="1"/>
      <w:numFmt w:val="decimal"/>
      <w:lvlText w:val="%4."/>
      <w:lvlJc w:val="left"/>
      <w:pPr>
        <w:ind w:left="2747" w:hanging="360"/>
      </w:pPr>
    </w:lvl>
    <w:lvl w:ilvl="4" w:tplc="2C0A0019" w:tentative="1">
      <w:start w:val="1"/>
      <w:numFmt w:val="lowerLetter"/>
      <w:lvlText w:val="%5."/>
      <w:lvlJc w:val="left"/>
      <w:pPr>
        <w:ind w:left="3467" w:hanging="360"/>
      </w:pPr>
    </w:lvl>
    <w:lvl w:ilvl="5" w:tplc="2C0A001B" w:tentative="1">
      <w:start w:val="1"/>
      <w:numFmt w:val="lowerRoman"/>
      <w:lvlText w:val="%6."/>
      <w:lvlJc w:val="right"/>
      <w:pPr>
        <w:ind w:left="4187" w:hanging="180"/>
      </w:pPr>
    </w:lvl>
    <w:lvl w:ilvl="6" w:tplc="2C0A000F" w:tentative="1">
      <w:start w:val="1"/>
      <w:numFmt w:val="decimal"/>
      <w:lvlText w:val="%7."/>
      <w:lvlJc w:val="left"/>
      <w:pPr>
        <w:ind w:left="4907" w:hanging="360"/>
      </w:pPr>
    </w:lvl>
    <w:lvl w:ilvl="7" w:tplc="2C0A0019" w:tentative="1">
      <w:start w:val="1"/>
      <w:numFmt w:val="lowerLetter"/>
      <w:lvlText w:val="%8."/>
      <w:lvlJc w:val="left"/>
      <w:pPr>
        <w:ind w:left="5627" w:hanging="360"/>
      </w:pPr>
    </w:lvl>
    <w:lvl w:ilvl="8" w:tplc="2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1" w15:restartNumberingAfterBreak="0">
    <w:nsid w:val="77DC1681"/>
    <w:multiLevelType w:val="multilevel"/>
    <w:tmpl w:val="F74A8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9128A5"/>
    <w:multiLevelType w:val="multilevel"/>
    <w:tmpl w:val="E6669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F7323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1"/>
  </w:num>
  <w:num w:numId="2">
    <w:abstractNumId w:val="32"/>
  </w:num>
  <w:num w:numId="3">
    <w:abstractNumId w:val="23"/>
  </w:num>
  <w:num w:numId="4">
    <w:abstractNumId w:val="14"/>
  </w:num>
  <w:num w:numId="5">
    <w:abstractNumId w:val="4"/>
  </w:num>
  <w:num w:numId="6">
    <w:abstractNumId w:val="22"/>
  </w:num>
  <w:num w:numId="7">
    <w:abstractNumId w:val="13"/>
  </w:num>
  <w:num w:numId="8">
    <w:abstractNumId w:val="0"/>
  </w:num>
  <w:num w:numId="9">
    <w:abstractNumId w:val="24"/>
  </w:num>
  <w:num w:numId="10">
    <w:abstractNumId w:val="8"/>
  </w:num>
  <w:num w:numId="11">
    <w:abstractNumId w:val="7"/>
  </w:num>
  <w:num w:numId="12">
    <w:abstractNumId w:val="10"/>
  </w:num>
  <w:num w:numId="13">
    <w:abstractNumId w:val="12"/>
  </w:num>
  <w:num w:numId="14">
    <w:abstractNumId w:val="18"/>
  </w:num>
  <w:num w:numId="15">
    <w:abstractNumId w:val="26"/>
  </w:num>
  <w:num w:numId="16">
    <w:abstractNumId w:val="27"/>
  </w:num>
  <w:num w:numId="17">
    <w:abstractNumId w:val="21"/>
  </w:num>
  <w:num w:numId="18">
    <w:abstractNumId w:val="15"/>
  </w:num>
  <w:num w:numId="19">
    <w:abstractNumId w:val="17"/>
  </w:num>
  <w:num w:numId="20">
    <w:abstractNumId w:val="29"/>
  </w:num>
  <w:num w:numId="21">
    <w:abstractNumId w:val="2"/>
  </w:num>
  <w:num w:numId="22">
    <w:abstractNumId w:val="27"/>
  </w:num>
  <w:num w:numId="23">
    <w:abstractNumId w:val="17"/>
  </w:num>
  <w:num w:numId="24">
    <w:abstractNumId w:val="29"/>
  </w:num>
  <w:num w:numId="25">
    <w:abstractNumId w:val="13"/>
  </w:num>
  <w:num w:numId="26">
    <w:abstractNumId w:val="14"/>
  </w:num>
  <w:num w:numId="27">
    <w:abstractNumId w:val="6"/>
  </w:num>
  <w:num w:numId="28">
    <w:abstractNumId w:val="16"/>
  </w:num>
  <w:num w:numId="29">
    <w:abstractNumId w:val="5"/>
  </w:num>
  <w:num w:numId="30">
    <w:abstractNumId w:val="11"/>
  </w:num>
  <w:num w:numId="31">
    <w:abstractNumId w:val="11"/>
  </w:num>
  <w:num w:numId="32">
    <w:abstractNumId w:val="11"/>
    <w:lvlOverride w:ilvl="0">
      <w:startOverride w:val="3"/>
      <w:lvl w:ilvl="0" w:tplc="BE36BEDC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93EFDD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5EE47D2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9AE142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7A01A4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EF2FB04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FEEA07A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310ED7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930C73E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1"/>
  </w:num>
  <w:num w:numId="34">
    <w:abstractNumId w:val="3"/>
  </w:num>
  <w:num w:numId="35">
    <w:abstractNumId w:val="33"/>
  </w:num>
  <w:num w:numId="36">
    <w:abstractNumId w:val="19"/>
  </w:num>
  <w:num w:numId="37">
    <w:abstractNumId w:val="25"/>
  </w:num>
  <w:num w:numId="38">
    <w:abstractNumId w:val="28"/>
  </w:num>
  <w:num w:numId="39">
    <w:abstractNumId w:val="20"/>
  </w:num>
  <w:num w:numId="40">
    <w:abstractNumId w:val="9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BC1"/>
    <w:rsid w:val="000115A4"/>
    <w:rsid w:val="00040025"/>
    <w:rsid w:val="00060469"/>
    <w:rsid w:val="00081B6C"/>
    <w:rsid w:val="000A6FF9"/>
    <w:rsid w:val="001406BA"/>
    <w:rsid w:val="001421E0"/>
    <w:rsid w:val="00177AF1"/>
    <w:rsid w:val="001E5147"/>
    <w:rsid w:val="00207CE5"/>
    <w:rsid w:val="00207ED8"/>
    <w:rsid w:val="002121B4"/>
    <w:rsid w:val="00253A82"/>
    <w:rsid w:val="0029681F"/>
    <w:rsid w:val="002F5A91"/>
    <w:rsid w:val="00307CBE"/>
    <w:rsid w:val="00325C61"/>
    <w:rsid w:val="003329CB"/>
    <w:rsid w:val="003700DD"/>
    <w:rsid w:val="00393B4E"/>
    <w:rsid w:val="00431DD6"/>
    <w:rsid w:val="00486FB0"/>
    <w:rsid w:val="004E5151"/>
    <w:rsid w:val="0050756F"/>
    <w:rsid w:val="00566540"/>
    <w:rsid w:val="005970C9"/>
    <w:rsid w:val="005B18BC"/>
    <w:rsid w:val="006010B2"/>
    <w:rsid w:val="00616B51"/>
    <w:rsid w:val="00643ACB"/>
    <w:rsid w:val="006951F3"/>
    <w:rsid w:val="006D2CA3"/>
    <w:rsid w:val="006E5DDF"/>
    <w:rsid w:val="00726FFD"/>
    <w:rsid w:val="00744EB3"/>
    <w:rsid w:val="0077256B"/>
    <w:rsid w:val="0078639F"/>
    <w:rsid w:val="00790915"/>
    <w:rsid w:val="007C5BBB"/>
    <w:rsid w:val="0081704B"/>
    <w:rsid w:val="0089039F"/>
    <w:rsid w:val="008E21D1"/>
    <w:rsid w:val="00957958"/>
    <w:rsid w:val="009A5A5D"/>
    <w:rsid w:val="009B2D0E"/>
    <w:rsid w:val="009E0D45"/>
    <w:rsid w:val="00A1376A"/>
    <w:rsid w:val="00A17733"/>
    <w:rsid w:val="00A32C61"/>
    <w:rsid w:val="00A72AE8"/>
    <w:rsid w:val="00A908C8"/>
    <w:rsid w:val="00AA19DF"/>
    <w:rsid w:val="00AC256C"/>
    <w:rsid w:val="00AD32FB"/>
    <w:rsid w:val="00B17EF6"/>
    <w:rsid w:val="00B2115D"/>
    <w:rsid w:val="00B916BD"/>
    <w:rsid w:val="00BB4BC1"/>
    <w:rsid w:val="00BD6B43"/>
    <w:rsid w:val="00C06C92"/>
    <w:rsid w:val="00C71BDC"/>
    <w:rsid w:val="00C75712"/>
    <w:rsid w:val="00C87CD2"/>
    <w:rsid w:val="00CB3320"/>
    <w:rsid w:val="00D20AC1"/>
    <w:rsid w:val="00D60E80"/>
    <w:rsid w:val="00D76D83"/>
    <w:rsid w:val="00D939CE"/>
    <w:rsid w:val="00E61936"/>
    <w:rsid w:val="00E90129"/>
    <w:rsid w:val="00E911D4"/>
    <w:rsid w:val="00E94CD9"/>
    <w:rsid w:val="00EE03FB"/>
    <w:rsid w:val="00F216E8"/>
    <w:rsid w:val="00F819A5"/>
    <w:rsid w:val="00FA3A2B"/>
    <w:rsid w:val="00F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CEB72"/>
  <w15:docId w15:val="{8135F8F4-74D3-4382-A328-C5262295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BB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0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0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customStyle="1" w:styleId="CuerpoA">
    <w:name w:val="Cuerpo A"/>
    <w:rsid w:val="00AC25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</w:rPr>
  </w:style>
  <w:style w:type="numbering" w:customStyle="1" w:styleId="Estiloimportado2">
    <w:name w:val="Estilo importado 2"/>
    <w:rsid w:val="00AC256C"/>
    <w:pPr>
      <w:numPr>
        <w:numId w:val="29"/>
      </w:numPr>
    </w:pPr>
  </w:style>
  <w:style w:type="table" w:customStyle="1" w:styleId="TableNormal2">
    <w:name w:val="Table Normal2"/>
    <w:rsid w:val="00A32C61"/>
    <w:pPr>
      <w:pBdr>
        <w:top w:val="nil"/>
        <w:left w:val="nil"/>
        <w:bottom w:val="nil"/>
        <w:right w:val="nil"/>
        <w:between w:val="nil"/>
        <w:bar w:val="nil"/>
      </w:pBdr>
      <w:ind w:firstLine="0"/>
      <w:jc w:val="left"/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Facultad\4&#176;%20a&#241;o\ISW\Pr&#225;ctico\Parcial%202\2020_ISW_Segundo_Parcial_Template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CA82A17B-1D38-4DDE-A7C0-8C870ED9C0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2020_ISW_Segundo_Parcial_Template(1)</Template>
  <TotalTime>33</TotalTime>
  <Pages>7</Pages>
  <Words>284</Words>
  <Characters>1567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Guadalupe Carranza Duobaitis</cp:lastModifiedBy>
  <cp:revision>2</cp:revision>
  <dcterms:created xsi:type="dcterms:W3CDTF">2021-06-06T01:13:00Z</dcterms:created>
  <dcterms:modified xsi:type="dcterms:W3CDTF">2021-06-06T02:26:00Z</dcterms:modified>
</cp:coreProperties>
</file>