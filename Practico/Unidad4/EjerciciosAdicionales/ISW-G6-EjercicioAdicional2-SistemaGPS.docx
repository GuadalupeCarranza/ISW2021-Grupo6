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75A401D8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0D2021DE" w14:textId="44F5CDE5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  <w:r w:rsidR="00BB4BC1">
              <w:rPr>
                <w:rFonts w:eastAsia="Verdana" w:cs="Calibri Light"/>
              </w:rPr>
              <w:t>Carranza Duobaitis, Guadalupe</w:t>
            </w:r>
          </w:p>
        </w:tc>
        <w:tc>
          <w:tcPr>
            <w:tcW w:w="2790" w:type="dxa"/>
          </w:tcPr>
          <w:p w14:paraId="24C0059C" w14:textId="3928884E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  <w:r w:rsidR="00BB4BC1">
              <w:rPr>
                <w:rFonts w:eastAsia="Verdana" w:cs="Calibri Light"/>
              </w:rPr>
              <w:t xml:space="preserve"> 78698</w:t>
            </w:r>
          </w:p>
        </w:tc>
      </w:tr>
      <w:tr w:rsidR="00060469" w:rsidRPr="0077256B" w14:paraId="42E742DF" w14:textId="77777777" w:rsidTr="00325C61">
        <w:tc>
          <w:tcPr>
            <w:tcW w:w="7735" w:type="dxa"/>
            <w:vMerge/>
          </w:tcPr>
          <w:p w14:paraId="2FE7A2F2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6462F1E8" w14:textId="688A4555" w:rsidR="00060469" w:rsidRPr="0077256B" w:rsidRDefault="00060469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Curso</w:t>
            </w:r>
            <w:r w:rsidRPr="0077256B">
              <w:rPr>
                <w:rFonts w:cs="Calibri Light"/>
              </w:rPr>
              <w:t>:</w:t>
            </w:r>
            <w:r w:rsidR="00BB4BC1">
              <w:rPr>
                <w:rFonts w:cs="Calibri Light"/>
              </w:rPr>
              <w:t xml:space="preserve"> 4K4</w:t>
            </w:r>
            <w:r w:rsidRPr="0077256B">
              <w:rPr>
                <w:rFonts w:cs="Calibri Light"/>
              </w:rPr>
              <w:tab/>
              <w:t xml:space="preserve"> </w:t>
            </w:r>
          </w:p>
        </w:tc>
      </w:tr>
    </w:tbl>
    <w:p w14:paraId="3CFD4CF0" w14:textId="06BCC69D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  <w:r w:rsidR="00DC606E">
        <w:rPr>
          <w:rFonts w:ascii="Calibri Light" w:hAnsi="Calibri Light" w:cs="Calibri Light"/>
          <w:color w:val="4F81BD"/>
          <w:sz w:val="24"/>
          <w:szCs w:val="24"/>
        </w:rPr>
        <w:t>Sistema GPS</w:t>
      </w:r>
    </w:p>
    <w:p w14:paraId="5C7D6A8D" w14:textId="77777777" w:rsidR="00957958" w:rsidRPr="0077256B" w:rsidRDefault="00957958">
      <w:pPr>
        <w:ind w:firstLine="0"/>
        <w:rPr>
          <w:rFonts w:cs="Calibri Light"/>
        </w:rPr>
      </w:pPr>
    </w:p>
    <w:p w14:paraId="51F2ABFA" w14:textId="7596D681" w:rsidR="00EE03FB" w:rsidRPr="00DC606E" w:rsidRDefault="00486FB0" w:rsidP="00A84348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tbl>
      <w:tblPr>
        <w:tblStyle w:val="TableNormal1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14:paraId="779E98D4" w14:textId="77777777" w:rsidTr="00950F68">
        <w:trPr>
          <w:trHeight w:val="619"/>
          <w:tblHeader/>
        </w:trPr>
        <w:tc>
          <w:tcPr>
            <w:tcW w:w="21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C7E0B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371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5F3D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407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E6893" w14:textId="77777777" w:rsidR="00726FFD" w:rsidRPr="00726FFD" w:rsidRDefault="00726FFD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726FFD" w:rsidRPr="006A22F7" w14:paraId="095F9E94" w14:textId="77777777" w:rsidTr="00950F68">
        <w:tblPrEx>
          <w:shd w:val="clear" w:color="auto" w:fill="CED7E7"/>
        </w:tblPrEx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9FD85" w14:textId="77777777" w:rsidR="00726FFD" w:rsidRDefault="00726FFD" w:rsidP="00950F68">
            <w:pPr>
              <w:pStyle w:val="Cuerpo"/>
              <w:jc w:val="center"/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</w:tr>
      <w:tr w:rsidR="00726FFD" w:rsidRPr="006A22F7" w14:paraId="54EA64D8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33D47" w14:textId="34C299DC" w:rsidR="00726FFD" w:rsidRPr="008E21D1" w:rsidRDefault="00C14F86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Nombre de calle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673E92F" w14:textId="77777777" w:rsidR="00726FFD" w:rsidRPr="00DC606E" w:rsidRDefault="00C14F86" w:rsidP="00950F68">
            <w:pPr>
              <w:rPr>
                <w:color w:val="FF0000"/>
                <w:lang w:val="es-US"/>
              </w:rPr>
            </w:pPr>
            <w:r w:rsidRPr="00DC606E">
              <w:rPr>
                <w:color w:val="FF0000"/>
                <w:lang w:val="es-US"/>
              </w:rPr>
              <w:t xml:space="preserve">Cadena de caracteres </w:t>
            </w:r>
          </w:p>
          <w:p w14:paraId="78629864" w14:textId="5FB55798" w:rsidR="00C14F86" w:rsidRPr="00E103E3" w:rsidRDefault="00C14F86" w:rsidP="00C14F86">
            <w:pPr>
              <w:rPr>
                <w:lang w:val="es-US"/>
              </w:rPr>
            </w:pPr>
            <w:r>
              <w:rPr>
                <w:lang w:val="es-US"/>
              </w:rPr>
              <w:t xml:space="preserve">Calle existente 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B884E0A" w14:textId="577BDD8A" w:rsidR="00726FFD" w:rsidRDefault="00C14F86" w:rsidP="00950F68">
            <w:pPr>
              <w:rPr>
                <w:lang w:val="es-US"/>
              </w:rPr>
            </w:pPr>
            <w:r>
              <w:rPr>
                <w:lang w:val="es-US"/>
              </w:rPr>
              <w:t>Calle inexistente</w:t>
            </w:r>
          </w:p>
          <w:p w14:paraId="6D7F7E04" w14:textId="77777777" w:rsidR="00C14F86" w:rsidRPr="00DC606E" w:rsidRDefault="00C14F86" w:rsidP="00950F68">
            <w:pPr>
              <w:rPr>
                <w:color w:val="FF0000"/>
                <w:lang w:val="es-US"/>
              </w:rPr>
            </w:pPr>
            <w:r w:rsidRPr="00DC606E">
              <w:rPr>
                <w:color w:val="FF0000"/>
                <w:lang w:val="es-US"/>
              </w:rPr>
              <w:t xml:space="preserve">Cadena de caracteres inválidos </w:t>
            </w:r>
          </w:p>
          <w:p w14:paraId="76D907BE" w14:textId="77777777" w:rsidR="00DC606E" w:rsidRPr="00DC606E" w:rsidRDefault="00DC606E" w:rsidP="00950F68">
            <w:pPr>
              <w:rPr>
                <w:color w:val="FF0000"/>
                <w:lang w:val="es-US"/>
              </w:rPr>
            </w:pPr>
            <w:r w:rsidRPr="00DC606E">
              <w:rPr>
                <w:color w:val="FF0000"/>
                <w:lang w:val="es-US"/>
              </w:rPr>
              <w:t>Calle fuera de ciudad</w:t>
            </w:r>
          </w:p>
          <w:p w14:paraId="797D3F18" w14:textId="6491B485" w:rsidR="00DC606E" w:rsidRPr="00E103E3" w:rsidRDefault="00DC606E" w:rsidP="00950F68">
            <w:pPr>
              <w:rPr>
                <w:lang w:val="es-US"/>
              </w:rPr>
            </w:pPr>
            <w:r>
              <w:rPr>
                <w:lang w:val="es-US"/>
              </w:rPr>
              <w:t>No se ingresa calle</w:t>
            </w:r>
          </w:p>
        </w:tc>
      </w:tr>
      <w:tr w:rsidR="00726FFD" w:rsidRPr="006A22F7" w14:paraId="68E8A0EB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B8650" w14:textId="29F984EC" w:rsidR="00726FFD" w:rsidRPr="008E21D1" w:rsidRDefault="00C14F86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Nombre de calle 2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14AA2BA" w14:textId="77777777" w:rsidR="00C14F86" w:rsidRPr="00DC606E" w:rsidRDefault="00C14F86" w:rsidP="00C14F86">
            <w:pPr>
              <w:rPr>
                <w:color w:val="FF0000"/>
                <w:lang w:val="es-US"/>
              </w:rPr>
            </w:pPr>
            <w:r w:rsidRPr="00DC606E">
              <w:rPr>
                <w:color w:val="FF0000"/>
                <w:lang w:val="es-US"/>
              </w:rPr>
              <w:t xml:space="preserve">Cadena de caracteres </w:t>
            </w:r>
          </w:p>
          <w:p w14:paraId="51BE3478" w14:textId="77777777" w:rsidR="00726FFD" w:rsidRDefault="00C14F86" w:rsidP="00C14F86">
            <w:pPr>
              <w:rPr>
                <w:lang w:val="es-US"/>
              </w:rPr>
            </w:pPr>
            <w:r>
              <w:rPr>
                <w:lang w:val="es-US"/>
              </w:rPr>
              <w:t>Calle existente</w:t>
            </w:r>
          </w:p>
          <w:p w14:paraId="03CC8EB9" w14:textId="5E166228" w:rsidR="00C14F86" w:rsidRDefault="00C14F86" w:rsidP="00C14F86">
            <w:pPr>
              <w:rPr>
                <w:lang w:val="es-US"/>
              </w:rPr>
            </w:pPr>
            <w:r w:rsidRPr="00AA1060">
              <w:rPr>
                <w:color w:val="FF0000"/>
                <w:lang w:val="es-US"/>
              </w:rPr>
              <w:t>Calle paralela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C574340" w14:textId="77777777" w:rsidR="00C14F86" w:rsidRDefault="00C14F86" w:rsidP="00C14F86">
            <w:pPr>
              <w:rPr>
                <w:lang w:val="es-US"/>
              </w:rPr>
            </w:pPr>
            <w:r>
              <w:rPr>
                <w:lang w:val="es-US"/>
              </w:rPr>
              <w:t>Calle inexistente</w:t>
            </w:r>
          </w:p>
          <w:p w14:paraId="5D97276B" w14:textId="77777777" w:rsidR="00726FFD" w:rsidRPr="00DC606E" w:rsidRDefault="00C14F86" w:rsidP="00C14F86">
            <w:pPr>
              <w:rPr>
                <w:color w:val="FF0000"/>
                <w:lang w:val="es-US"/>
              </w:rPr>
            </w:pPr>
            <w:r w:rsidRPr="00DC606E">
              <w:rPr>
                <w:color w:val="FF0000"/>
                <w:lang w:val="es-US"/>
              </w:rPr>
              <w:t>Cadena de caracteres inválidos</w:t>
            </w:r>
          </w:p>
          <w:p w14:paraId="28AAE40F" w14:textId="77777777" w:rsidR="00DC606E" w:rsidRPr="00DC606E" w:rsidRDefault="00DC606E" w:rsidP="00C14F86">
            <w:pPr>
              <w:rPr>
                <w:color w:val="FF0000"/>
                <w:lang w:val="es-US"/>
              </w:rPr>
            </w:pPr>
            <w:r w:rsidRPr="00DC606E">
              <w:rPr>
                <w:color w:val="FF0000"/>
                <w:lang w:val="es-US"/>
              </w:rPr>
              <w:t>Calle fuera de ciudad</w:t>
            </w:r>
          </w:p>
          <w:p w14:paraId="598BF2A6" w14:textId="337E7948" w:rsidR="00DC606E" w:rsidRDefault="00DC606E" w:rsidP="00C14F86">
            <w:pPr>
              <w:rPr>
                <w:lang w:val="es-US"/>
              </w:rPr>
            </w:pPr>
            <w:r>
              <w:rPr>
                <w:lang w:val="es-US"/>
              </w:rPr>
              <w:t>No se ingresa calle</w:t>
            </w:r>
          </w:p>
        </w:tc>
      </w:tr>
      <w:tr w:rsidR="00726FFD" w:rsidRPr="006A22F7" w14:paraId="5269070A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256AD" w14:textId="2C3085FA" w:rsidR="00726FFD" w:rsidRPr="008E21D1" w:rsidRDefault="00C14F86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295D97B" w14:textId="77777777" w:rsidR="00726FFD" w:rsidRPr="00DC606E" w:rsidRDefault="00C14F86" w:rsidP="00950F68">
            <w:pPr>
              <w:rPr>
                <w:color w:val="FF0000"/>
                <w:lang w:val="es-US"/>
              </w:rPr>
            </w:pPr>
            <w:r w:rsidRPr="00DC606E">
              <w:rPr>
                <w:color w:val="FF0000"/>
                <w:lang w:val="es-US"/>
              </w:rPr>
              <w:t xml:space="preserve">Cadena de caracteres </w:t>
            </w:r>
          </w:p>
          <w:p w14:paraId="2073F5A1" w14:textId="180FDF73" w:rsidR="00DC606E" w:rsidRDefault="00C14F86" w:rsidP="00DC606E">
            <w:pPr>
              <w:rPr>
                <w:lang w:val="es-US"/>
              </w:rPr>
            </w:pPr>
            <w:r>
              <w:rPr>
                <w:lang w:val="es-US"/>
              </w:rPr>
              <w:t xml:space="preserve">Ciudad existente 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CA327BA" w14:textId="77777777" w:rsidR="00726FFD" w:rsidRDefault="00C14F86" w:rsidP="00950F68">
            <w:pPr>
              <w:rPr>
                <w:lang w:val="es-US"/>
              </w:rPr>
            </w:pPr>
            <w:r>
              <w:rPr>
                <w:lang w:val="es-US"/>
              </w:rPr>
              <w:t>Ciudad inexistente</w:t>
            </w:r>
          </w:p>
          <w:p w14:paraId="67CDC824" w14:textId="77777777" w:rsidR="00C14F86" w:rsidRPr="00DC606E" w:rsidRDefault="00C14F86" w:rsidP="00950F68">
            <w:pPr>
              <w:rPr>
                <w:color w:val="FF0000"/>
                <w:lang w:val="es-US"/>
              </w:rPr>
            </w:pPr>
            <w:r w:rsidRPr="00DC606E">
              <w:rPr>
                <w:color w:val="FF0000"/>
                <w:lang w:val="es-US"/>
              </w:rPr>
              <w:t xml:space="preserve">Cadena de caracteres inválidos </w:t>
            </w:r>
          </w:p>
          <w:p w14:paraId="08A32B90" w14:textId="77777777" w:rsidR="00DC606E" w:rsidRPr="00DC606E" w:rsidRDefault="00DC606E" w:rsidP="00950F68">
            <w:pPr>
              <w:rPr>
                <w:color w:val="FF0000"/>
                <w:lang w:val="es-US"/>
              </w:rPr>
            </w:pPr>
            <w:r w:rsidRPr="00DC606E">
              <w:rPr>
                <w:color w:val="FF0000"/>
                <w:lang w:val="es-US"/>
              </w:rPr>
              <w:t>Ciudad fuera de país</w:t>
            </w:r>
          </w:p>
          <w:p w14:paraId="1BA2DF9B" w14:textId="3FE8F274" w:rsidR="00DC606E" w:rsidRDefault="00DC606E" w:rsidP="00950F68">
            <w:pPr>
              <w:rPr>
                <w:lang w:val="es-US"/>
              </w:rPr>
            </w:pPr>
            <w:r>
              <w:rPr>
                <w:lang w:val="es-US"/>
              </w:rPr>
              <w:t>No se ingresa ciudad</w:t>
            </w:r>
          </w:p>
        </w:tc>
      </w:tr>
      <w:tr w:rsidR="00726FFD" w:rsidRPr="006A22F7" w14:paraId="271B9E64" w14:textId="77777777" w:rsidTr="00950F68">
        <w:tblPrEx>
          <w:shd w:val="clear" w:color="auto" w:fill="CED7E7"/>
        </w:tblPrEx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FDA49" w14:textId="7BD98F19" w:rsidR="00726FFD" w:rsidRPr="008E21D1" w:rsidRDefault="00C14F86" w:rsidP="00950F68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País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0748D86" w14:textId="77777777" w:rsidR="00726FFD" w:rsidRPr="00DC606E" w:rsidRDefault="00C14F86" w:rsidP="00950F68">
            <w:pPr>
              <w:rPr>
                <w:color w:val="FF0000"/>
                <w:lang w:val="es-US"/>
              </w:rPr>
            </w:pPr>
            <w:r w:rsidRPr="00DC606E">
              <w:rPr>
                <w:color w:val="FF0000"/>
                <w:lang w:val="es-US"/>
              </w:rPr>
              <w:t xml:space="preserve">Cadena de caracteres </w:t>
            </w:r>
          </w:p>
          <w:p w14:paraId="06A5D939" w14:textId="624FAE6A" w:rsidR="00C14F86" w:rsidRDefault="00DC606E" w:rsidP="00950F68">
            <w:pPr>
              <w:rPr>
                <w:lang w:val="es-US"/>
              </w:rPr>
            </w:pPr>
            <w:r>
              <w:rPr>
                <w:lang w:val="es-US"/>
              </w:rPr>
              <w:t>País existente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E233E60" w14:textId="66AA2A2C" w:rsidR="00726FFD" w:rsidRDefault="00DC606E" w:rsidP="00950F68">
            <w:pPr>
              <w:rPr>
                <w:lang w:val="es-US"/>
              </w:rPr>
            </w:pPr>
            <w:r>
              <w:rPr>
                <w:lang w:val="es-US"/>
              </w:rPr>
              <w:t>País inexistente</w:t>
            </w:r>
          </w:p>
          <w:p w14:paraId="2920D89D" w14:textId="471C4F49" w:rsidR="00DC606E" w:rsidRDefault="00DC606E" w:rsidP="00950F68">
            <w:pPr>
              <w:rPr>
                <w:lang w:val="es-US"/>
              </w:rPr>
            </w:pPr>
            <w:r>
              <w:rPr>
                <w:lang w:val="es-US"/>
              </w:rPr>
              <w:t>No se ingresa país</w:t>
            </w:r>
          </w:p>
          <w:p w14:paraId="238B03C0" w14:textId="5CE63D27" w:rsidR="00DC606E" w:rsidRDefault="00DC606E" w:rsidP="00950F68">
            <w:pPr>
              <w:rPr>
                <w:lang w:val="es-US"/>
              </w:rPr>
            </w:pPr>
            <w:r w:rsidRPr="00DC606E">
              <w:rPr>
                <w:color w:val="FF0000"/>
                <w:lang w:val="es-US"/>
              </w:rPr>
              <w:t>Cadena de caracteres inexistentes</w:t>
            </w:r>
          </w:p>
        </w:tc>
      </w:tr>
    </w:tbl>
    <w:p w14:paraId="4A025383" w14:textId="77777777" w:rsidR="00726FFD" w:rsidRP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98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072"/>
      </w:tblGrid>
      <w:tr w:rsidR="00726FFD" w14:paraId="0ACFCA69" w14:textId="77777777" w:rsidTr="00950F68">
        <w:trPr>
          <w:trHeight w:val="397"/>
        </w:trPr>
        <w:tc>
          <w:tcPr>
            <w:tcW w:w="9891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B35D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26FFD" w:rsidRPr="00C14F86" w14:paraId="4EC82DB2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4C687" w14:textId="769D9EEF" w:rsidR="00726FFD" w:rsidRPr="00C14F86" w:rsidRDefault="00C14F86" w:rsidP="00950F68">
            <w:pPr>
              <w:rPr>
                <w:b/>
                <w:bCs/>
              </w:rPr>
            </w:pPr>
            <w:r w:rsidRPr="00C14F86">
              <w:rPr>
                <w:b/>
                <w:bCs/>
              </w:rPr>
              <w:t>Camino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D81E824" w14:textId="77777777" w:rsidR="00726FFD" w:rsidRDefault="00C14F86" w:rsidP="00950F68">
            <w:r>
              <w:t xml:space="preserve">Recorrido más rápido </w:t>
            </w:r>
          </w:p>
          <w:p w14:paraId="62053B1D" w14:textId="77777777" w:rsidR="00C14F86" w:rsidRDefault="00C14F86" w:rsidP="00950F68">
            <w:r>
              <w:t xml:space="preserve">Recorrido más corto </w:t>
            </w:r>
          </w:p>
          <w:p w14:paraId="66C47D53" w14:textId="77777777" w:rsidR="00C14F86" w:rsidRDefault="00C14F86" w:rsidP="00950F68">
            <w:r>
              <w:t xml:space="preserve">Recorrido por caminos alternativos </w:t>
            </w:r>
          </w:p>
          <w:p w14:paraId="4EB840A1" w14:textId="77777777" w:rsidR="00C14F86" w:rsidRDefault="00C14F86" w:rsidP="00950F68">
            <w:r>
              <w:t xml:space="preserve">Recorrido evitando peajes </w:t>
            </w:r>
          </w:p>
          <w:p w14:paraId="46912593" w14:textId="3E57EC12" w:rsidR="00C14F86" w:rsidRPr="00E103E3" w:rsidRDefault="00C14F86" w:rsidP="00950F68">
            <w:r>
              <w:t xml:space="preserve">Recorrido evitando controles </w:t>
            </w:r>
          </w:p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A542624" w14:textId="77777777" w:rsidR="00726FFD" w:rsidRPr="00DC606E" w:rsidRDefault="00C14F86" w:rsidP="00950F68">
            <w:pPr>
              <w:rPr>
                <w:color w:val="FF0000"/>
              </w:rPr>
            </w:pPr>
            <w:r w:rsidRPr="00DC606E">
              <w:rPr>
                <w:color w:val="FF0000"/>
              </w:rPr>
              <w:t>Recorrido por algo que no sea un camino (rio, medio del campo)</w:t>
            </w:r>
          </w:p>
          <w:p w14:paraId="495B4DE5" w14:textId="042F27DD" w:rsidR="00C14F86" w:rsidRPr="00E103E3" w:rsidRDefault="00C14F86" w:rsidP="00950F68">
            <w:r>
              <w:t xml:space="preserve">Mensaje no se encontró recorrido </w:t>
            </w:r>
          </w:p>
        </w:tc>
      </w:tr>
      <w:tr w:rsidR="00726FFD" w:rsidRPr="00E103E3" w14:paraId="144B3793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DE7E4" w14:textId="72EA9682" w:rsidR="00726FFD" w:rsidRPr="00DC606E" w:rsidRDefault="00DC606E" w:rsidP="00950F68">
            <w:pPr>
              <w:rPr>
                <w:b/>
                <w:bCs/>
              </w:rPr>
            </w:pPr>
            <w:r w:rsidRPr="00DC606E">
              <w:rPr>
                <w:b/>
                <w:bCs/>
              </w:rPr>
              <w:t xml:space="preserve">Nombre calle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F061B0E" w14:textId="241A7139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96DE7E4" w14:textId="77777777" w:rsidR="00726FFD" w:rsidRDefault="00DC606E" w:rsidP="00950F68">
            <w:r>
              <w:t>Mensaje informando que las calles no se cruzan</w:t>
            </w:r>
          </w:p>
          <w:p w14:paraId="24AB2CF5" w14:textId="77777777" w:rsidR="00DC606E" w:rsidRDefault="00DC606E" w:rsidP="00950F68">
            <w:r>
              <w:t>Mensaje informando Calle inexistente</w:t>
            </w:r>
          </w:p>
          <w:p w14:paraId="78489A0F" w14:textId="04EC036A" w:rsidR="00DC606E" w:rsidRPr="00E103E3" w:rsidRDefault="00DC606E" w:rsidP="00950F68">
            <w:r>
              <w:t>Mensaje informando que no se ingresó una calle</w:t>
            </w:r>
          </w:p>
        </w:tc>
      </w:tr>
      <w:tr w:rsidR="00726FFD" w:rsidRPr="00E103E3" w14:paraId="354D1F98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BB46" w14:textId="47C289E3" w:rsidR="00726FFD" w:rsidRPr="00DC606E" w:rsidRDefault="00DC606E" w:rsidP="00950F68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Ciudad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EE0411A" w14:textId="7D8F9AAF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301827E" w14:textId="77777777" w:rsidR="00726FFD" w:rsidRDefault="00DC606E" w:rsidP="00950F68">
            <w:r>
              <w:t>Mensaje informando Ciudad inexistente</w:t>
            </w:r>
          </w:p>
          <w:p w14:paraId="1C2E3FAA" w14:textId="21FBCDAE" w:rsidR="00DC606E" w:rsidRPr="00E103E3" w:rsidRDefault="00DC606E" w:rsidP="00950F68">
            <w:r>
              <w:t>Mensaje informando que no se ingresó una ciudad</w:t>
            </w:r>
          </w:p>
        </w:tc>
      </w:tr>
      <w:tr w:rsidR="00726FFD" w:rsidRPr="00E103E3" w14:paraId="3A132A54" w14:textId="77777777" w:rsidTr="00950F68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1E4F4" w14:textId="267FE156" w:rsidR="00726FFD" w:rsidRPr="00DC606E" w:rsidRDefault="00DC606E" w:rsidP="00950F68">
            <w:pPr>
              <w:rPr>
                <w:b/>
                <w:bCs/>
              </w:rPr>
            </w:pPr>
            <w:r>
              <w:rPr>
                <w:b/>
                <w:bCs/>
              </w:rPr>
              <w:t>País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B796392" w14:textId="0143459A" w:rsidR="00726FFD" w:rsidRPr="00E103E3" w:rsidRDefault="00726FFD" w:rsidP="00950F68"/>
        </w:tc>
        <w:tc>
          <w:tcPr>
            <w:tcW w:w="407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29F89BF" w14:textId="77777777" w:rsidR="00726FFD" w:rsidRDefault="00DC606E" w:rsidP="00950F68">
            <w:r>
              <w:t>Mensaje informando País inexistente</w:t>
            </w:r>
          </w:p>
          <w:p w14:paraId="6AEDA656" w14:textId="0AF4953E" w:rsidR="00DC606E" w:rsidRPr="00E103E3" w:rsidRDefault="00DC606E" w:rsidP="00950F68">
            <w:r>
              <w:t>Mensaje informando que no se ingresó un país</w:t>
            </w:r>
          </w:p>
        </w:tc>
      </w:tr>
    </w:tbl>
    <w:p w14:paraId="7207820F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2515632D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408A7436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p w14:paraId="1A9924AB" w14:textId="77777777" w:rsidR="00726FFD" w:rsidRPr="00C71BDC" w:rsidRDefault="00CB3320" w:rsidP="00A84348">
      <w:pPr>
        <w:pStyle w:val="Prrafode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rPr>
          <w:b/>
          <w:bCs/>
        </w:rPr>
      </w:pPr>
      <w:r>
        <w:rPr>
          <w:b/>
          <w:bCs/>
        </w:rPr>
        <w:lastRenderedPageBreak/>
        <w:t>Testing de Caja Negra</w:t>
      </w:r>
    </w:p>
    <w:tbl>
      <w:tblPr>
        <w:tblStyle w:val="TableNormal1"/>
        <w:tblW w:w="16586" w:type="dxa"/>
        <w:tblInd w:w="-2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568"/>
        <w:gridCol w:w="1134"/>
        <w:gridCol w:w="1843"/>
        <w:gridCol w:w="3118"/>
        <w:gridCol w:w="4820"/>
        <w:gridCol w:w="5103"/>
      </w:tblGrid>
      <w:tr w:rsidR="00C71BDC" w14:paraId="3F94A187" w14:textId="77777777" w:rsidTr="00C71BDC">
        <w:trPr>
          <w:trHeight w:val="1460"/>
          <w:tblHeader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14:paraId="002080ED" w14:textId="77777777"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vAlign w:val="center"/>
          </w:tcPr>
          <w:p w14:paraId="79FEBE8A" w14:textId="77777777" w:rsidR="00C71BDC" w:rsidRPr="00C71BDC" w:rsidRDefault="00C71BDC" w:rsidP="00C71BDC">
            <w:pPr>
              <w:pStyle w:val="Cuerpo"/>
              <w:jc w:val="center"/>
              <w:rPr>
                <w:rStyle w:val="Ninguno"/>
                <w:rFonts w:ascii="Calibri" w:eastAsia="Calibri" w:hAnsi="Calibri" w:cs="Calibri"/>
                <w:b/>
                <w:bCs/>
              </w:rPr>
            </w:pPr>
            <w:r w:rsidRPr="00C71BDC">
              <w:rPr>
                <w:rStyle w:val="Ninguno"/>
                <w:rFonts w:ascii="Calibri" w:eastAsia="Calibri" w:hAnsi="Calibri" w:cs="Calibri"/>
                <w:b/>
                <w:bCs/>
              </w:rPr>
              <w:t>Prioridad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0A80D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Nombre del Caso de Prueba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9BBC96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Precondiciones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9E935F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Pasos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8864ED" w14:textId="77777777" w:rsidR="00C71BDC" w:rsidRDefault="00C71BDC" w:rsidP="00C71BDC">
            <w:pPr>
              <w:pStyle w:val="Cuerpo"/>
              <w:jc w:val="center"/>
            </w:pPr>
            <w:r>
              <w:rPr>
                <w:rStyle w:val="Ninguno"/>
                <w:rFonts w:ascii="Calibri" w:eastAsia="Calibri" w:hAnsi="Calibri" w:cs="Calibri"/>
              </w:rPr>
              <w:t>Resultado esperado</w:t>
            </w:r>
          </w:p>
        </w:tc>
      </w:tr>
      <w:tr w:rsidR="00C71BDC" w14:paraId="43747FEE" w14:textId="77777777" w:rsidTr="00DC606E">
        <w:tblPrEx>
          <w:shd w:val="clear" w:color="auto" w:fill="CED7E7"/>
        </w:tblPrEx>
        <w:trPr>
          <w:trHeight w:val="915"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4405922F" w14:textId="5168FA1B" w:rsidR="00C71BDC" w:rsidRDefault="00DC606E" w:rsidP="00EE03FB">
            <w:r>
              <w:t>1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24C5DC42" w14:textId="15BCF0E8" w:rsidR="00C71BDC" w:rsidRDefault="00DC606E" w:rsidP="00EE03FB">
            <w:r>
              <w:t>Alta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98E1" w14:textId="49217C18" w:rsidR="00C71BDC" w:rsidRDefault="00DC606E" w:rsidP="00EE03FB">
            <w:r>
              <w:t>Buscar destino por cruce de calles exitoso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150BC" w14:textId="77777777" w:rsidR="00AA1060" w:rsidRDefault="00AA1060" w:rsidP="00AA1060">
            <w:r>
              <w:t xml:space="preserve">El usuario Pedro es un usuario válido </w:t>
            </w:r>
          </w:p>
          <w:p w14:paraId="68FDDDD5" w14:textId="77777777" w:rsidR="00AA1060" w:rsidRDefault="00AA1060" w:rsidP="00AA1060">
            <w:r>
              <w:t>Los mapas ya se encuentran cargados en el dispositivo</w:t>
            </w:r>
          </w:p>
          <w:p w14:paraId="16B0A093" w14:textId="2BD84292" w:rsidR="00C71BDC" w:rsidRDefault="00DC606E" w:rsidP="00EE03FB">
            <w:r>
              <w:t>Las calles San Martin y Buenos Aires se ubican en la ciudad de Rio Ceballos, en el país Argentina y se cruzan</w:t>
            </w:r>
          </w:p>
          <w:p w14:paraId="66B8E5D3" w14:textId="015478CF" w:rsidR="00DC606E" w:rsidRDefault="00DC606E" w:rsidP="00AA1060"/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42C16" w14:textId="77777777" w:rsidR="00C71BDC" w:rsidRDefault="00AA1060" w:rsidP="00A84348">
            <w:pPr>
              <w:pStyle w:val="Prrafodelista"/>
              <w:numPr>
                <w:ilvl w:val="0"/>
                <w:numId w:val="6"/>
              </w:numPr>
            </w:pPr>
            <w:r>
              <w:t xml:space="preserve">El usuario Pedro ingresa a la búsqueda de destino por cruce de calles </w:t>
            </w:r>
          </w:p>
          <w:p w14:paraId="57DDC1DD" w14:textId="77777777" w:rsidR="00AA1060" w:rsidRDefault="00AA1060" w:rsidP="00A84348">
            <w:pPr>
              <w:pStyle w:val="Prrafodelista"/>
              <w:numPr>
                <w:ilvl w:val="0"/>
                <w:numId w:val="6"/>
              </w:numPr>
            </w:pPr>
            <w:r>
              <w:t xml:space="preserve">El usuario ingresa el país Argentina </w:t>
            </w:r>
          </w:p>
          <w:p w14:paraId="386600BB" w14:textId="77777777" w:rsidR="00AA1060" w:rsidRDefault="00AA1060" w:rsidP="00A84348">
            <w:pPr>
              <w:pStyle w:val="Prrafodelista"/>
              <w:numPr>
                <w:ilvl w:val="0"/>
                <w:numId w:val="6"/>
              </w:numPr>
            </w:pPr>
            <w:r>
              <w:t xml:space="preserve">El usuario ingresa la ciudad Río Ceballos </w:t>
            </w:r>
          </w:p>
          <w:p w14:paraId="6AE3990F" w14:textId="77777777" w:rsidR="00AA1060" w:rsidRDefault="00AA1060" w:rsidP="00A84348">
            <w:pPr>
              <w:pStyle w:val="Prrafodelista"/>
              <w:numPr>
                <w:ilvl w:val="0"/>
                <w:numId w:val="6"/>
              </w:numPr>
            </w:pPr>
            <w:r>
              <w:t>El usuario ingresa “San Martin” como nombre de la calle 1</w:t>
            </w:r>
          </w:p>
          <w:p w14:paraId="5AFA631C" w14:textId="77777777" w:rsidR="00AA1060" w:rsidRDefault="00AA1060" w:rsidP="00A84348">
            <w:pPr>
              <w:pStyle w:val="Prrafodelista"/>
              <w:numPr>
                <w:ilvl w:val="0"/>
                <w:numId w:val="6"/>
              </w:numPr>
            </w:pPr>
            <w:r>
              <w:t>El usuario ingresa “Buenos Aires” como nombre de calle 2</w:t>
            </w:r>
          </w:p>
          <w:p w14:paraId="5E55B3AE" w14:textId="09E44FE1" w:rsidR="00AA1060" w:rsidRDefault="00AA1060" w:rsidP="00A84348">
            <w:pPr>
              <w:pStyle w:val="Prrafodelista"/>
              <w:numPr>
                <w:ilvl w:val="0"/>
                <w:numId w:val="6"/>
              </w:numPr>
            </w:pPr>
            <w:r>
              <w:t xml:space="preserve">El usuario selecciona la opción para buscar los recorridos 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28C" w14:textId="0E96994E" w:rsidR="009A3A1B" w:rsidRPr="009A3A1B" w:rsidRDefault="009A3A1B" w:rsidP="00AA1060">
            <w:pPr>
              <w:pStyle w:val="Cuerpo"/>
              <w:rPr>
                <w:rStyle w:val="Ninguno"/>
                <w:rFonts w:eastAsia="Calibri"/>
                <w:b/>
                <w:bCs/>
                <w:color w:val="FF0000"/>
              </w:rPr>
            </w:pPr>
            <w:r w:rsidRPr="009A3A1B">
              <w:rPr>
                <w:rStyle w:val="Ninguno"/>
                <w:rFonts w:eastAsia="Calibri"/>
                <w:b/>
                <w:bCs/>
                <w:color w:val="FF0000"/>
              </w:rPr>
              <w:t>1. Muestra la pantalla para la búsqueda de destino por cruce de calles</w:t>
            </w:r>
          </w:p>
          <w:p w14:paraId="18DB06DC" w14:textId="3047D267" w:rsidR="00C71BDC" w:rsidRPr="00AA1060" w:rsidRDefault="00AA1060" w:rsidP="00AA1060">
            <w:pPr>
              <w:pStyle w:val="Cuerpo"/>
              <w:rPr>
                <w:rStyle w:val="Ninguno"/>
                <w:rFonts w:eastAsia="Calibri"/>
              </w:rPr>
            </w:pPr>
            <w:r w:rsidRPr="00AA1060">
              <w:rPr>
                <w:rStyle w:val="Ninguno"/>
                <w:rFonts w:eastAsia="Calibri"/>
              </w:rPr>
              <w:t xml:space="preserve">2.Se habilita el campo para ingresar Ciudad </w:t>
            </w:r>
          </w:p>
          <w:p w14:paraId="21D65C40" w14:textId="77777777" w:rsidR="00C71BDC" w:rsidRDefault="00AA1060" w:rsidP="00DC606E">
            <w:pPr>
              <w:pStyle w:val="Cuerpo"/>
            </w:pPr>
            <w:r>
              <w:t xml:space="preserve">3. Se habilitan los campos para ingresar las calles </w:t>
            </w:r>
          </w:p>
          <w:p w14:paraId="28C17045" w14:textId="77777777" w:rsidR="00AA1060" w:rsidRDefault="00AA1060" w:rsidP="00DC606E">
            <w:pPr>
              <w:pStyle w:val="Cuerpo"/>
            </w:pPr>
            <w:r>
              <w:t>6. Se muestran los diferentes caminos propuestos:</w:t>
            </w:r>
          </w:p>
          <w:p w14:paraId="672B4866" w14:textId="77777777" w:rsidR="00AA1060" w:rsidRDefault="00AA1060" w:rsidP="00A84348">
            <w:pPr>
              <w:pStyle w:val="Cuerpo"/>
              <w:numPr>
                <w:ilvl w:val="0"/>
                <w:numId w:val="7"/>
              </w:numPr>
            </w:pPr>
            <w:r>
              <w:t xml:space="preserve">Recorrido más rápido </w:t>
            </w:r>
          </w:p>
          <w:p w14:paraId="081F8E37" w14:textId="77777777" w:rsidR="00AA1060" w:rsidRDefault="00AA1060" w:rsidP="00A84348">
            <w:pPr>
              <w:pStyle w:val="Cuerpo"/>
              <w:numPr>
                <w:ilvl w:val="0"/>
                <w:numId w:val="7"/>
              </w:numPr>
            </w:pPr>
            <w:r>
              <w:t xml:space="preserve">Recorrido más corto </w:t>
            </w:r>
          </w:p>
          <w:p w14:paraId="76396C1B" w14:textId="77777777" w:rsidR="00AA1060" w:rsidRDefault="00AA1060" w:rsidP="00A84348">
            <w:pPr>
              <w:pStyle w:val="Cuerpo"/>
              <w:numPr>
                <w:ilvl w:val="0"/>
                <w:numId w:val="7"/>
              </w:numPr>
            </w:pPr>
            <w:r>
              <w:t xml:space="preserve">Recorrido por caminos alternativos </w:t>
            </w:r>
          </w:p>
          <w:p w14:paraId="21902C20" w14:textId="77777777" w:rsidR="00AA1060" w:rsidRDefault="00AA1060" w:rsidP="00A84348">
            <w:pPr>
              <w:pStyle w:val="Cuerpo"/>
              <w:numPr>
                <w:ilvl w:val="0"/>
                <w:numId w:val="7"/>
              </w:numPr>
            </w:pPr>
            <w:r>
              <w:t xml:space="preserve">Recorrido evitando peajes </w:t>
            </w:r>
          </w:p>
          <w:p w14:paraId="2850EBD8" w14:textId="7F95AB44" w:rsidR="00AA1060" w:rsidRDefault="00AA1060" w:rsidP="00A84348">
            <w:pPr>
              <w:pStyle w:val="Cuerpo"/>
              <w:numPr>
                <w:ilvl w:val="0"/>
                <w:numId w:val="7"/>
              </w:numPr>
            </w:pPr>
            <w:r>
              <w:t>Recorrido evitando controles</w:t>
            </w:r>
          </w:p>
        </w:tc>
      </w:tr>
      <w:tr w:rsidR="009A3A1B" w14:paraId="2698DD27" w14:textId="77777777" w:rsidTr="00DC606E">
        <w:tblPrEx>
          <w:shd w:val="clear" w:color="auto" w:fill="CED7E7"/>
        </w:tblPrEx>
        <w:trPr>
          <w:trHeight w:val="915"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2D0C5D09" w14:textId="622998FB" w:rsidR="009A3A1B" w:rsidRDefault="009A3A1B" w:rsidP="009A3A1B">
            <w:r>
              <w:t>2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4E59E64E" w14:textId="7A11A8CF" w:rsidR="009A3A1B" w:rsidRDefault="009A3A1B" w:rsidP="009A3A1B">
            <w:r>
              <w:t>Media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157A" w14:textId="2FD63592" w:rsidR="009A3A1B" w:rsidRDefault="009A3A1B" w:rsidP="009A3A1B">
            <w:r>
              <w:t>Buscar destino por cruce de calles con calles paralelas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D5A09" w14:textId="77777777" w:rsidR="009A3A1B" w:rsidRDefault="009A3A1B" w:rsidP="009A3A1B">
            <w:r>
              <w:t xml:space="preserve">El usuario Pedro es un usuario válido </w:t>
            </w:r>
          </w:p>
          <w:p w14:paraId="1303E1F7" w14:textId="77777777" w:rsidR="009A3A1B" w:rsidRDefault="009A3A1B" w:rsidP="009A3A1B">
            <w:r>
              <w:t>Los mapas ya se encuentran cargados en el dispositivo</w:t>
            </w:r>
          </w:p>
          <w:p w14:paraId="1475CCAE" w14:textId="17007A47" w:rsidR="009A3A1B" w:rsidRDefault="009A3A1B" w:rsidP="009A3A1B">
            <w:r>
              <w:t>Las calles San Martin y Sarmiento se ubican en la ciudad de Rio Ceballos, en el país Argentina y son paralelas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D6CA1" w14:textId="77777777" w:rsidR="009A3A1B" w:rsidRDefault="009A3A1B" w:rsidP="00A84348">
            <w:pPr>
              <w:pStyle w:val="Prrafodelista"/>
              <w:numPr>
                <w:ilvl w:val="0"/>
                <w:numId w:val="8"/>
              </w:numPr>
            </w:pPr>
            <w:r>
              <w:t xml:space="preserve">El usuario Pedro ingresa a la búsqueda de destino por cruce de calles </w:t>
            </w:r>
          </w:p>
          <w:p w14:paraId="72CD490E" w14:textId="77777777" w:rsidR="009A3A1B" w:rsidRDefault="009A3A1B" w:rsidP="00A84348">
            <w:pPr>
              <w:pStyle w:val="Prrafodelista"/>
              <w:numPr>
                <w:ilvl w:val="0"/>
                <w:numId w:val="8"/>
              </w:numPr>
            </w:pPr>
            <w:r>
              <w:t xml:space="preserve">El usuario ingresa el país Argentina </w:t>
            </w:r>
          </w:p>
          <w:p w14:paraId="4878A5DB" w14:textId="77777777" w:rsidR="009A3A1B" w:rsidRDefault="009A3A1B" w:rsidP="00A84348">
            <w:pPr>
              <w:pStyle w:val="Prrafodelista"/>
              <w:numPr>
                <w:ilvl w:val="0"/>
                <w:numId w:val="8"/>
              </w:numPr>
            </w:pPr>
            <w:r>
              <w:t xml:space="preserve">El usuario ingresa la ciudad Río Ceballos </w:t>
            </w:r>
          </w:p>
          <w:p w14:paraId="577FA17E" w14:textId="77777777" w:rsidR="009A3A1B" w:rsidRDefault="009A3A1B" w:rsidP="00A84348">
            <w:pPr>
              <w:pStyle w:val="Prrafodelista"/>
              <w:numPr>
                <w:ilvl w:val="0"/>
                <w:numId w:val="8"/>
              </w:numPr>
            </w:pPr>
            <w:r>
              <w:t>El usuario ingresa “San Martin” como nombre de la calle 1</w:t>
            </w:r>
          </w:p>
          <w:p w14:paraId="0639DD25" w14:textId="56633DEE" w:rsidR="009A3A1B" w:rsidRDefault="009A3A1B" w:rsidP="00A84348">
            <w:pPr>
              <w:pStyle w:val="Prrafodelista"/>
              <w:numPr>
                <w:ilvl w:val="0"/>
                <w:numId w:val="8"/>
              </w:numPr>
            </w:pPr>
            <w:r>
              <w:t>El usuario ingresa “Sarmiento” como nombre de calle 2</w:t>
            </w: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24761" w14:textId="77777777" w:rsidR="009A3A1B" w:rsidRPr="00AA1060" w:rsidRDefault="009A3A1B" w:rsidP="009A3A1B">
            <w:pPr>
              <w:pStyle w:val="Cuerpo"/>
              <w:rPr>
                <w:rStyle w:val="Ninguno"/>
                <w:rFonts w:eastAsia="Calibri"/>
              </w:rPr>
            </w:pPr>
            <w:r w:rsidRPr="00AA1060">
              <w:rPr>
                <w:rStyle w:val="Ninguno"/>
                <w:rFonts w:eastAsia="Calibri"/>
              </w:rPr>
              <w:t xml:space="preserve">2.Se habilita el campo para ingresar Ciudad </w:t>
            </w:r>
          </w:p>
          <w:p w14:paraId="79E93D0F" w14:textId="77777777" w:rsidR="009A3A1B" w:rsidRDefault="009A3A1B" w:rsidP="009A3A1B">
            <w:pPr>
              <w:pStyle w:val="Cuerpo"/>
            </w:pPr>
            <w:r>
              <w:t xml:space="preserve">3. Se habilitan los campos para ingresar las calles </w:t>
            </w:r>
          </w:p>
          <w:p w14:paraId="74E5952D" w14:textId="03D86D14" w:rsidR="009A3A1B" w:rsidRDefault="009A3A1B" w:rsidP="009A3A1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  <w:r>
              <w:t>5. Se muestra un mensaje informando que las calles ingresadas son paralelas</w:t>
            </w:r>
          </w:p>
        </w:tc>
      </w:tr>
      <w:tr w:rsidR="009A3A1B" w14:paraId="56003CCE" w14:textId="77777777" w:rsidTr="00DC606E">
        <w:tblPrEx>
          <w:shd w:val="clear" w:color="auto" w:fill="CED7E7"/>
        </w:tblPrEx>
        <w:trPr>
          <w:trHeight w:val="915"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090FC887" w14:textId="2F695C97" w:rsidR="009A3A1B" w:rsidRDefault="009A3A1B" w:rsidP="009A3A1B">
            <w:r>
              <w:lastRenderedPageBreak/>
              <w:t>3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3D8C9D30" w14:textId="4278D876" w:rsidR="009A3A1B" w:rsidRDefault="009A3A1B" w:rsidP="009A3A1B">
            <w:r>
              <w:t xml:space="preserve">Baja 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7127A" w14:textId="284C734E" w:rsidR="009A3A1B" w:rsidRDefault="009A3A1B" w:rsidP="009A3A1B">
            <w:r>
              <w:t>Buscar destino por cruce de calles con ciudad inexistente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4BF8E" w14:textId="77777777" w:rsidR="009A3A1B" w:rsidRDefault="009A3A1B" w:rsidP="009A3A1B">
            <w:r>
              <w:t xml:space="preserve">El usuario Pedro es un usuario válido </w:t>
            </w:r>
          </w:p>
          <w:p w14:paraId="484586BF" w14:textId="77777777" w:rsidR="009A3A1B" w:rsidRDefault="009A3A1B" w:rsidP="009A3A1B">
            <w:r>
              <w:t>Los mapas ya se encuentran cargados en el dispositivo</w:t>
            </w:r>
          </w:p>
          <w:p w14:paraId="3992391C" w14:textId="111B4D4F" w:rsidR="009A3A1B" w:rsidRDefault="009A3A1B" w:rsidP="009A3A1B">
            <w:r>
              <w:t>El país Argentina es un país existente</w:t>
            </w:r>
          </w:p>
          <w:p w14:paraId="310CBC92" w14:textId="6B9F418C" w:rsidR="009A3A1B" w:rsidRDefault="009A3A1B" w:rsidP="009A3A1B">
            <w:r>
              <w:t>La ciudad Pared es una ciudad inexistente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7D211" w14:textId="42D0269D" w:rsidR="009A3A1B" w:rsidRDefault="009A3A1B" w:rsidP="00A84348">
            <w:pPr>
              <w:pStyle w:val="Prrafodelista"/>
              <w:numPr>
                <w:ilvl w:val="0"/>
                <w:numId w:val="9"/>
              </w:numPr>
            </w:pPr>
            <w:r>
              <w:t xml:space="preserve">El usuario Pedro ingresa a la búsqueda de destino por cruce de calles </w:t>
            </w:r>
          </w:p>
          <w:p w14:paraId="3712B004" w14:textId="77777777" w:rsidR="009A3A1B" w:rsidRDefault="009A3A1B" w:rsidP="00A84348">
            <w:pPr>
              <w:pStyle w:val="Prrafodelista"/>
              <w:numPr>
                <w:ilvl w:val="0"/>
                <w:numId w:val="9"/>
              </w:numPr>
            </w:pPr>
            <w:r>
              <w:t xml:space="preserve">El usuario ingresa el país Argentina </w:t>
            </w:r>
          </w:p>
          <w:p w14:paraId="62F75B20" w14:textId="1D1EF24B" w:rsidR="009A3A1B" w:rsidRDefault="009A3A1B" w:rsidP="00A84348">
            <w:pPr>
              <w:pStyle w:val="Prrafodelista"/>
              <w:numPr>
                <w:ilvl w:val="0"/>
                <w:numId w:val="9"/>
              </w:numPr>
            </w:pPr>
            <w:r>
              <w:t>El usuario ingresa la ciudad Pared</w:t>
            </w:r>
          </w:p>
          <w:p w14:paraId="50AAF63E" w14:textId="4741DA6C" w:rsidR="009A3A1B" w:rsidRDefault="009A3A1B" w:rsidP="009A3A1B">
            <w:pPr>
              <w:ind w:left="360" w:firstLine="0"/>
            </w:pP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79DF6" w14:textId="77777777" w:rsidR="009A3A1B" w:rsidRPr="00AA1060" w:rsidRDefault="009A3A1B" w:rsidP="009A3A1B">
            <w:pPr>
              <w:pStyle w:val="Cuerpo"/>
              <w:rPr>
                <w:rStyle w:val="Ninguno"/>
                <w:rFonts w:eastAsia="Calibri"/>
              </w:rPr>
            </w:pPr>
            <w:r w:rsidRPr="00AA1060">
              <w:rPr>
                <w:rStyle w:val="Ninguno"/>
                <w:rFonts w:eastAsia="Calibri"/>
              </w:rPr>
              <w:t xml:space="preserve">2.Se habilita el campo para ingresar Ciudad </w:t>
            </w:r>
          </w:p>
          <w:p w14:paraId="49B5941F" w14:textId="02C84756" w:rsidR="009A3A1B" w:rsidRDefault="009A3A1B" w:rsidP="009A3A1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  <w:r>
              <w:t>3. Se muestra un mensaje informando que la ciudad ingresada es inexistente</w:t>
            </w:r>
          </w:p>
        </w:tc>
      </w:tr>
      <w:tr w:rsidR="009A3A1B" w14:paraId="44A03DBB" w14:textId="77777777" w:rsidTr="00DC606E">
        <w:tblPrEx>
          <w:shd w:val="clear" w:color="auto" w:fill="CED7E7"/>
        </w:tblPrEx>
        <w:trPr>
          <w:trHeight w:val="915"/>
        </w:trPr>
        <w:tc>
          <w:tcPr>
            <w:tcW w:w="56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657D9965" w14:textId="4C2E7FBA" w:rsidR="009A3A1B" w:rsidRDefault="009A3A1B" w:rsidP="009A3A1B">
            <w:r>
              <w:t>4</w:t>
            </w:r>
          </w:p>
        </w:tc>
        <w:tc>
          <w:tcPr>
            <w:tcW w:w="11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</w:tcPr>
          <w:p w14:paraId="1E72A264" w14:textId="35C62AE1" w:rsidR="009A3A1B" w:rsidRDefault="009A3A1B" w:rsidP="009A3A1B">
            <w:r>
              <w:t xml:space="preserve">Baja </w:t>
            </w:r>
          </w:p>
        </w:tc>
        <w:tc>
          <w:tcPr>
            <w:tcW w:w="184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CA2FB" w14:textId="56E935F7" w:rsidR="009A3A1B" w:rsidRDefault="009A3A1B" w:rsidP="009A3A1B">
            <w:r>
              <w:t>Buscar destino por cruce de calles con país inexistente</w:t>
            </w:r>
          </w:p>
        </w:tc>
        <w:tc>
          <w:tcPr>
            <w:tcW w:w="3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0FA6E" w14:textId="77777777" w:rsidR="009A3A1B" w:rsidRDefault="009A3A1B" w:rsidP="009A3A1B">
            <w:r>
              <w:t xml:space="preserve">El usuario Pedro es un usuario válido </w:t>
            </w:r>
          </w:p>
          <w:p w14:paraId="19C42E79" w14:textId="77777777" w:rsidR="009A3A1B" w:rsidRDefault="009A3A1B" w:rsidP="009A3A1B">
            <w:r>
              <w:t>Los mapas ya se encuentran cargados en el dispositivo</w:t>
            </w:r>
          </w:p>
          <w:p w14:paraId="7B954A0D" w14:textId="7A3066FC" w:rsidR="009A3A1B" w:rsidRDefault="009A3A1B" w:rsidP="009A3A1B">
            <w:r>
              <w:t>El país Silla es un país inexistente</w:t>
            </w:r>
          </w:p>
        </w:tc>
        <w:tc>
          <w:tcPr>
            <w:tcW w:w="4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0CA7" w14:textId="0FD34C9C" w:rsidR="009A3A1B" w:rsidRDefault="009A3A1B" w:rsidP="00A84348">
            <w:pPr>
              <w:pStyle w:val="Prrafodelista"/>
              <w:numPr>
                <w:ilvl w:val="0"/>
                <w:numId w:val="10"/>
              </w:numPr>
            </w:pPr>
            <w:r>
              <w:t xml:space="preserve">El usuario Pedro ingresa a la búsqueda de destino por cruce de calles </w:t>
            </w:r>
          </w:p>
          <w:p w14:paraId="7B8727F9" w14:textId="38F06A72" w:rsidR="009A3A1B" w:rsidRDefault="009A3A1B" w:rsidP="00A84348">
            <w:pPr>
              <w:pStyle w:val="Prrafodelista"/>
              <w:numPr>
                <w:ilvl w:val="0"/>
                <w:numId w:val="10"/>
              </w:numPr>
            </w:pPr>
            <w:r>
              <w:t xml:space="preserve">El usuario ingresa el país Silla </w:t>
            </w:r>
          </w:p>
          <w:p w14:paraId="2946D0E1" w14:textId="77777777" w:rsidR="009A3A1B" w:rsidRDefault="009A3A1B" w:rsidP="009A3A1B">
            <w:pPr>
              <w:ind w:firstLine="0"/>
            </w:pPr>
          </w:p>
        </w:tc>
        <w:tc>
          <w:tcPr>
            <w:tcW w:w="51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820D5" w14:textId="37E6E765" w:rsidR="009A3A1B" w:rsidRDefault="009A3A1B" w:rsidP="009A3A1B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  <w:r w:rsidRPr="00AA1060">
              <w:rPr>
                <w:rStyle w:val="Ninguno"/>
                <w:rFonts w:eastAsia="Calibri"/>
              </w:rPr>
              <w:t>2.</w:t>
            </w:r>
            <w:r>
              <w:t xml:space="preserve"> Se muestra un mensaje informando que el país ingresado es inexistente</w:t>
            </w:r>
          </w:p>
        </w:tc>
      </w:tr>
    </w:tbl>
    <w:p w14:paraId="59D81669" w14:textId="068B78D1" w:rsidR="002121B4" w:rsidRDefault="002121B4" w:rsidP="00DC606E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cs="Calibri Light"/>
        </w:rPr>
      </w:pPr>
    </w:p>
    <w:p w14:paraId="2FA68B59" w14:textId="233C94C2" w:rsidR="00A156DC" w:rsidRDefault="00A156DC" w:rsidP="00DC606E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cs="Calibri Light"/>
        </w:rPr>
      </w:pPr>
    </w:p>
    <w:p w14:paraId="66238C3C" w14:textId="2C2955B6" w:rsidR="00A156DC" w:rsidRDefault="00A156DC" w:rsidP="00DC606E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cs="Calibri Light"/>
        </w:rPr>
      </w:pPr>
    </w:p>
    <w:p w14:paraId="48C9F651" w14:textId="06FB5B0B" w:rsidR="00A156DC" w:rsidRDefault="00A156DC" w:rsidP="00DC606E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cs="Calibri Light"/>
        </w:rPr>
      </w:pPr>
    </w:p>
    <w:p w14:paraId="73E071C3" w14:textId="04792B99" w:rsidR="00A156DC" w:rsidRDefault="00A156DC" w:rsidP="00DC606E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cs="Calibri Light"/>
        </w:rPr>
      </w:pPr>
    </w:p>
    <w:p w14:paraId="378A3378" w14:textId="77777777" w:rsidR="00A156DC" w:rsidRDefault="00A156DC" w:rsidP="00DC606E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cs="Calibri Light"/>
        </w:rPr>
      </w:pPr>
    </w:p>
    <w:p w14:paraId="4FEF3E90" w14:textId="66F63632" w:rsidR="00A156DC" w:rsidRPr="00A156DC" w:rsidRDefault="00A156DC" w:rsidP="00A84348">
      <w:pPr>
        <w:pStyle w:val="Prrafodelista"/>
        <w:numPr>
          <w:ilvl w:val="0"/>
          <w:numId w:val="10"/>
        </w:numPr>
        <w:rPr>
          <w:rStyle w:val="Ninguno"/>
          <w:b/>
          <w:bCs/>
        </w:rPr>
      </w:pPr>
      <w:proofErr w:type="spellStart"/>
      <w:r w:rsidRPr="00A156DC">
        <w:rPr>
          <w:b/>
          <w:bCs/>
        </w:rPr>
        <w:lastRenderedPageBreak/>
        <w:t>Testing</w:t>
      </w:r>
      <w:proofErr w:type="spellEnd"/>
      <w:r w:rsidRPr="00A156DC">
        <w:rPr>
          <w:b/>
          <w:bCs/>
        </w:rPr>
        <w:t xml:space="preserve"> de Caja Blanca</w:t>
      </w:r>
    </w:p>
    <w:p w14:paraId="283FF80D" w14:textId="77777777" w:rsidR="00A156DC" w:rsidRDefault="00A156DC" w:rsidP="00A156DC"/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A156DC" w14:paraId="2625383F" w14:textId="77777777" w:rsidTr="00A156DC">
        <w:tc>
          <w:tcPr>
            <w:tcW w:w="1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391BC71E" w14:textId="77777777" w:rsidR="00A156DC" w:rsidRDefault="00A156DC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  <w:r>
              <w:rPr>
                <w:rStyle w:val="Ninguno"/>
                <w:rFonts w:ascii="Calibri" w:eastAsia="Calibri" w:hAnsi="Calibri" w:cs="Calibri"/>
              </w:rPr>
              <w:t>Cobertura:</w:t>
            </w:r>
          </w:p>
        </w:tc>
        <w:tc>
          <w:tcPr>
            <w:tcW w:w="48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79B28CCE" w14:textId="77777777" w:rsidR="00A156DC" w:rsidRDefault="00A156DC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De Sentencia</w:t>
            </w:r>
          </w:p>
        </w:tc>
        <w:tc>
          <w:tcPr>
            <w:tcW w:w="31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51D0C2E8" w14:textId="77777777" w:rsidR="00A156DC" w:rsidRDefault="00A156DC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50D212BA" w14:textId="4D6A1E3C" w:rsidR="00A156DC" w:rsidRDefault="00A156DC">
            <w:pPr>
              <w:pStyle w:val="Textoindependiente"/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4</w:t>
            </w:r>
          </w:p>
        </w:tc>
      </w:tr>
      <w:tr w:rsidR="00A156DC" w14:paraId="75365D9A" w14:textId="77777777" w:rsidTr="00A156DC"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7CEB9815" w14:textId="77777777" w:rsidR="00A156DC" w:rsidRDefault="00A156DC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</w:rPr>
              <w:t>Datos de los Casos de Prueba:</w:t>
            </w:r>
          </w:p>
        </w:tc>
      </w:tr>
      <w:tr w:rsidR="00A156DC" w14:paraId="5B6AD8F3" w14:textId="77777777" w:rsidTr="00A156DC">
        <w:trPr>
          <w:trHeight w:val="917"/>
        </w:trPr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7A72E685" w14:textId="77777777" w:rsidR="00A156DC" w:rsidRDefault="00A156DC" w:rsidP="00A84348">
            <w:pPr>
              <w:pStyle w:val="Textoindependiente"/>
              <w:numPr>
                <w:ilvl w:val="0"/>
                <w:numId w:val="11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Búsqueda por dirección; País = Argentina; Ciudad = Río Ceballos; Calle = San Martín; Número = 510</w:t>
            </w:r>
          </w:p>
          <w:p w14:paraId="21D515DD" w14:textId="77777777" w:rsidR="00A156DC" w:rsidRDefault="00A156DC" w:rsidP="00A84348">
            <w:pPr>
              <w:pStyle w:val="Textoindependiente"/>
              <w:numPr>
                <w:ilvl w:val="0"/>
                <w:numId w:val="11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Búsqueda por dirección; País = Argentina; Ciudad = Río Ceballos; Calle = San Martín; Número =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abc</w:t>
            </w:r>
            <w:proofErr w:type="spellEnd"/>
          </w:p>
          <w:p w14:paraId="4D338ED5" w14:textId="77777777" w:rsidR="00A156DC" w:rsidRDefault="00A156DC" w:rsidP="00A84348">
            <w:pPr>
              <w:pStyle w:val="Textoindependiente"/>
              <w:numPr>
                <w:ilvl w:val="0"/>
                <w:numId w:val="11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Búsqueda por cruce de calles </w:t>
            </w:r>
          </w:p>
          <w:p w14:paraId="5378C6AE" w14:textId="02B72301" w:rsidR="00A156DC" w:rsidRDefault="00A156DC" w:rsidP="00A84348">
            <w:pPr>
              <w:pStyle w:val="Textoindependiente"/>
              <w:numPr>
                <w:ilvl w:val="0"/>
                <w:numId w:val="11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Búsqueda por </w:t>
            </w:r>
            <w:r w:rsidR="002D59D1">
              <w:rPr>
                <w:rFonts w:ascii="Corbel" w:hAnsi="Corbel"/>
                <w:b/>
                <w:lang w:val="es-ES_tradnl"/>
              </w:rPr>
              <w:t>coordenadas</w:t>
            </w:r>
          </w:p>
        </w:tc>
      </w:tr>
      <w:tr w:rsidR="00A156DC" w14:paraId="20728E25" w14:textId="77777777" w:rsidTr="00A156DC"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2D11D704" w14:textId="77777777" w:rsidR="00A156DC" w:rsidRDefault="00A156DC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</w:rPr>
              <w:t>Precondiciones:</w:t>
            </w:r>
          </w:p>
        </w:tc>
      </w:tr>
      <w:tr w:rsidR="00A156DC" w14:paraId="256D5D43" w14:textId="77777777" w:rsidTr="00A156DC">
        <w:trPr>
          <w:trHeight w:val="890"/>
        </w:trPr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712FA5E7" w14:textId="77777777" w:rsidR="00A156DC" w:rsidRPr="00706007" w:rsidRDefault="00706007" w:rsidP="00A84348">
            <w:pPr>
              <w:pStyle w:val="Textoindependiente"/>
              <w:numPr>
                <w:ilvl w:val="0"/>
                <w:numId w:val="12"/>
              </w:numPr>
              <w:rPr>
                <w:rFonts w:cs="Calibri Light"/>
                <w:bCs/>
              </w:rPr>
            </w:pPr>
            <w:r w:rsidRPr="00706007">
              <w:rPr>
                <w:rFonts w:cs="Calibri Light"/>
                <w:bCs/>
              </w:rPr>
              <w:t>Argentina es un país válido</w:t>
            </w:r>
          </w:p>
          <w:p w14:paraId="50B04E1B" w14:textId="57D32EC2" w:rsidR="00706007" w:rsidRPr="00706007" w:rsidRDefault="00706007" w:rsidP="00A84348">
            <w:pPr>
              <w:pStyle w:val="Textoindependiente"/>
              <w:numPr>
                <w:ilvl w:val="0"/>
                <w:numId w:val="12"/>
              </w:numPr>
              <w:rPr>
                <w:rFonts w:cs="Calibri Light"/>
                <w:bCs/>
              </w:rPr>
            </w:pPr>
            <w:r w:rsidRPr="00706007">
              <w:rPr>
                <w:rFonts w:cs="Calibri Light"/>
                <w:bCs/>
              </w:rPr>
              <w:t xml:space="preserve">Río Ceballos es una ciudad de Argentina válida </w:t>
            </w:r>
          </w:p>
          <w:p w14:paraId="05DA1E61" w14:textId="77777777" w:rsidR="00706007" w:rsidRPr="00706007" w:rsidRDefault="00706007" w:rsidP="00A84348">
            <w:pPr>
              <w:pStyle w:val="Textoindependiente"/>
              <w:numPr>
                <w:ilvl w:val="0"/>
                <w:numId w:val="12"/>
              </w:numPr>
              <w:rPr>
                <w:rFonts w:cs="Calibri Light"/>
                <w:bCs/>
              </w:rPr>
            </w:pPr>
            <w:r w:rsidRPr="00706007">
              <w:rPr>
                <w:rFonts w:cs="Calibri Light"/>
                <w:bCs/>
              </w:rPr>
              <w:t xml:space="preserve">San Martín es una calle de Río Ceballos válida </w:t>
            </w:r>
          </w:p>
          <w:p w14:paraId="39163EA0" w14:textId="6F0FAB9A" w:rsidR="00706007" w:rsidRPr="00706007" w:rsidRDefault="00706007" w:rsidP="00A84348">
            <w:pPr>
              <w:pStyle w:val="Textoindependiente"/>
              <w:numPr>
                <w:ilvl w:val="0"/>
                <w:numId w:val="12"/>
              </w:numPr>
              <w:rPr>
                <w:rFonts w:ascii="Corbel" w:hAnsi="Corbel"/>
                <w:bCs/>
              </w:rPr>
            </w:pPr>
            <w:r w:rsidRPr="00706007">
              <w:rPr>
                <w:rFonts w:cs="Calibri Light"/>
                <w:bCs/>
              </w:rPr>
              <w:t>510 es un número válido sobre la calle San Martín</w:t>
            </w:r>
          </w:p>
        </w:tc>
      </w:tr>
    </w:tbl>
    <w:p w14:paraId="6F9FA4B6" w14:textId="77777777" w:rsidR="00A156DC" w:rsidRDefault="00A156DC" w:rsidP="00A156DC">
      <w:pPr>
        <w:ind w:firstLine="0"/>
        <w:rPr>
          <w:rFonts w:cs="Calibri Light"/>
        </w:rPr>
      </w:pPr>
    </w:p>
    <w:p w14:paraId="5A7EBDFF" w14:textId="53CE8EC7" w:rsidR="00A156DC" w:rsidRDefault="00A156DC" w:rsidP="00A156DC">
      <w:pPr>
        <w:ind w:firstLine="0"/>
        <w:rPr>
          <w:rFonts w:cs="Calibri Light"/>
        </w:rPr>
      </w:pPr>
    </w:p>
    <w:p w14:paraId="3648497A" w14:textId="0E37975A" w:rsidR="00706007" w:rsidRDefault="00706007">
      <w:pPr>
        <w:rPr>
          <w:rFonts w:cs="Calibri Light"/>
        </w:rPr>
      </w:pPr>
      <w:r>
        <w:rPr>
          <w:rFonts w:cs="Calibri Light"/>
        </w:rPr>
        <w:br w:type="page"/>
      </w:r>
    </w:p>
    <w:p w14:paraId="05B61CDC" w14:textId="77777777" w:rsidR="00706007" w:rsidRDefault="00706007" w:rsidP="00A156DC">
      <w:pPr>
        <w:ind w:firstLine="0"/>
        <w:rPr>
          <w:rFonts w:cs="Calibri Light"/>
        </w:rPr>
      </w:pPr>
    </w:p>
    <w:p w14:paraId="4B4BBE6C" w14:textId="77777777" w:rsidR="00A156DC" w:rsidRDefault="00A156DC" w:rsidP="00A156DC">
      <w:pPr>
        <w:ind w:firstLine="0"/>
        <w:rPr>
          <w:rFonts w:cs="Calibri Light"/>
        </w:rP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A156DC" w14:paraId="6CCADA08" w14:textId="77777777" w:rsidTr="005969A5">
        <w:tc>
          <w:tcPr>
            <w:tcW w:w="1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76FC74D9" w14:textId="77777777" w:rsidR="00A156DC" w:rsidRDefault="00A156DC" w:rsidP="005969A5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  <w:r>
              <w:rPr>
                <w:rStyle w:val="Ninguno"/>
                <w:rFonts w:ascii="Calibri" w:eastAsia="Calibri" w:hAnsi="Calibri" w:cs="Calibri"/>
              </w:rPr>
              <w:t>Cobertura:</w:t>
            </w:r>
          </w:p>
        </w:tc>
        <w:tc>
          <w:tcPr>
            <w:tcW w:w="48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4E1BAB0F" w14:textId="4AF15778" w:rsidR="00A156DC" w:rsidRDefault="00A156DC" w:rsidP="005969A5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De </w:t>
            </w:r>
            <w:r w:rsidR="00706007">
              <w:rPr>
                <w:rFonts w:ascii="Corbel" w:hAnsi="Corbel"/>
                <w:b/>
              </w:rPr>
              <w:t xml:space="preserve">Decisión </w:t>
            </w:r>
          </w:p>
        </w:tc>
        <w:tc>
          <w:tcPr>
            <w:tcW w:w="31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167E2C9A" w14:textId="77777777" w:rsidR="00A156DC" w:rsidRDefault="00A156DC" w:rsidP="005969A5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0181D4BC" w14:textId="6C41C777" w:rsidR="00A156DC" w:rsidRDefault="00706007" w:rsidP="005969A5">
            <w:pPr>
              <w:pStyle w:val="Textoindependiente"/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5</w:t>
            </w:r>
          </w:p>
        </w:tc>
      </w:tr>
      <w:tr w:rsidR="00A156DC" w14:paraId="5A42D716" w14:textId="77777777" w:rsidTr="005969A5"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3D1B456A" w14:textId="77777777" w:rsidR="00A156DC" w:rsidRDefault="00A156DC" w:rsidP="005969A5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</w:rPr>
              <w:t>Datos de los Casos de Prueba:</w:t>
            </w:r>
          </w:p>
        </w:tc>
      </w:tr>
      <w:tr w:rsidR="00A156DC" w14:paraId="780B4289" w14:textId="77777777" w:rsidTr="005969A5">
        <w:trPr>
          <w:trHeight w:val="917"/>
        </w:trPr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294F4431" w14:textId="77777777" w:rsidR="00706007" w:rsidRDefault="00706007" w:rsidP="00A84348">
            <w:pPr>
              <w:pStyle w:val="Textoindependiente"/>
              <w:numPr>
                <w:ilvl w:val="0"/>
                <w:numId w:val="13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Búsqueda por dirección; País = Argentina; Ciudad = Río Ceballos; Calle = San Martín; Número = 510</w:t>
            </w:r>
          </w:p>
          <w:p w14:paraId="60F7D89A" w14:textId="367DCA23" w:rsidR="00706007" w:rsidRDefault="00706007" w:rsidP="00A84348">
            <w:pPr>
              <w:pStyle w:val="Textoindependiente"/>
              <w:numPr>
                <w:ilvl w:val="0"/>
                <w:numId w:val="13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Búsqueda por dirección; País = Argentina; Ciudad = Río Ceballos; Calle = San Martín; Número =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abc</w:t>
            </w:r>
            <w:proofErr w:type="spellEnd"/>
          </w:p>
          <w:p w14:paraId="12C06C9F" w14:textId="710B5E21" w:rsidR="00706007" w:rsidRDefault="00706007" w:rsidP="00A84348">
            <w:pPr>
              <w:pStyle w:val="Textoindependiente"/>
              <w:numPr>
                <w:ilvl w:val="0"/>
                <w:numId w:val="13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Búsqueda por dirección; País =</w:t>
            </w:r>
            <w:r>
              <w:rPr>
                <w:rFonts w:ascii="Corbel" w:hAnsi="Corbel"/>
                <w:b/>
                <w:lang w:val="es-ES_tradnl"/>
              </w:rPr>
              <w:t xml:space="preserve">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</w:p>
          <w:p w14:paraId="1F3D6CC1" w14:textId="77777777" w:rsidR="00706007" w:rsidRDefault="00706007" w:rsidP="00A84348">
            <w:pPr>
              <w:pStyle w:val="Textoindependiente"/>
              <w:numPr>
                <w:ilvl w:val="0"/>
                <w:numId w:val="13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Búsqueda por cruce de calles </w:t>
            </w:r>
          </w:p>
          <w:p w14:paraId="51425031" w14:textId="6DD08A31" w:rsidR="00A156DC" w:rsidRDefault="00706007" w:rsidP="00A84348">
            <w:pPr>
              <w:pStyle w:val="Textoindependiente"/>
              <w:numPr>
                <w:ilvl w:val="0"/>
                <w:numId w:val="13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Búsqueda por </w:t>
            </w:r>
            <w:r w:rsidR="002D59D1">
              <w:rPr>
                <w:rFonts w:ascii="Corbel" w:hAnsi="Corbel"/>
                <w:b/>
                <w:lang w:val="es-ES_tradnl"/>
              </w:rPr>
              <w:t>coordenadas</w:t>
            </w:r>
          </w:p>
        </w:tc>
      </w:tr>
      <w:tr w:rsidR="00A156DC" w14:paraId="3ECA217A" w14:textId="77777777" w:rsidTr="005969A5"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630480B2" w14:textId="77777777" w:rsidR="00A156DC" w:rsidRDefault="00A156DC" w:rsidP="005969A5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</w:rPr>
              <w:t>Precondiciones:</w:t>
            </w:r>
          </w:p>
        </w:tc>
      </w:tr>
      <w:tr w:rsidR="00A156DC" w14:paraId="3B84CDCC" w14:textId="77777777" w:rsidTr="005969A5">
        <w:trPr>
          <w:trHeight w:val="890"/>
        </w:trPr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36945FBE" w14:textId="77777777" w:rsidR="00706007" w:rsidRPr="00706007" w:rsidRDefault="00706007" w:rsidP="00A84348">
            <w:pPr>
              <w:pStyle w:val="Textoindependiente"/>
              <w:numPr>
                <w:ilvl w:val="0"/>
                <w:numId w:val="12"/>
              </w:numPr>
              <w:rPr>
                <w:rFonts w:cs="Calibri Light"/>
                <w:bCs/>
              </w:rPr>
            </w:pPr>
            <w:r w:rsidRPr="00706007">
              <w:rPr>
                <w:rFonts w:cs="Calibri Light"/>
                <w:bCs/>
              </w:rPr>
              <w:t>Argentina es un país válido</w:t>
            </w:r>
          </w:p>
          <w:p w14:paraId="7529DB08" w14:textId="77777777" w:rsidR="00706007" w:rsidRPr="00706007" w:rsidRDefault="00706007" w:rsidP="00A84348">
            <w:pPr>
              <w:pStyle w:val="Textoindependiente"/>
              <w:numPr>
                <w:ilvl w:val="0"/>
                <w:numId w:val="12"/>
              </w:numPr>
              <w:rPr>
                <w:rFonts w:cs="Calibri Light"/>
                <w:bCs/>
              </w:rPr>
            </w:pPr>
            <w:r w:rsidRPr="00706007">
              <w:rPr>
                <w:rFonts w:cs="Calibri Light"/>
                <w:bCs/>
              </w:rPr>
              <w:t xml:space="preserve">Río Ceballos es una ciudad de Argentina válida </w:t>
            </w:r>
          </w:p>
          <w:p w14:paraId="61C4A808" w14:textId="77777777" w:rsidR="00706007" w:rsidRPr="00706007" w:rsidRDefault="00706007" w:rsidP="00A84348">
            <w:pPr>
              <w:pStyle w:val="Textoindependiente"/>
              <w:numPr>
                <w:ilvl w:val="0"/>
                <w:numId w:val="12"/>
              </w:numPr>
              <w:rPr>
                <w:rFonts w:cs="Calibri Light"/>
                <w:bCs/>
              </w:rPr>
            </w:pPr>
            <w:r w:rsidRPr="00706007">
              <w:rPr>
                <w:rFonts w:cs="Calibri Light"/>
                <w:bCs/>
              </w:rPr>
              <w:t xml:space="preserve">San Martín es una calle de Río Ceballos válida </w:t>
            </w:r>
          </w:p>
          <w:p w14:paraId="6B7325FA" w14:textId="506F2AEC" w:rsidR="00A156DC" w:rsidRDefault="00706007" w:rsidP="00A84348">
            <w:pPr>
              <w:pStyle w:val="Textoindependiente"/>
              <w:numPr>
                <w:ilvl w:val="0"/>
                <w:numId w:val="12"/>
              </w:numPr>
              <w:rPr>
                <w:rFonts w:ascii="Corbel" w:hAnsi="Corbel"/>
                <w:b/>
              </w:rPr>
            </w:pPr>
            <w:r w:rsidRPr="00706007">
              <w:rPr>
                <w:rFonts w:cs="Calibri Light"/>
                <w:bCs/>
              </w:rPr>
              <w:t>510 es un número válido sobre la calle San Martín</w:t>
            </w:r>
          </w:p>
        </w:tc>
      </w:tr>
    </w:tbl>
    <w:p w14:paraId="19049F28" w14:textId="5C26FBF1" w:rsidR="00A156DC" w:rsidRDefault="00A156DC" w:rsidP="00DC606E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cs="Calibri Light"/>
        </w:rPr>
      </w:pPr>
    </w:p>
    <w:p w14:paraId="0B274576" w14:textId="5BFEC09D" w:rsidR="00706007" w:rsidRDefault="00706007" w:rsidP="00706007">
      <w:pPr>
        <w:rPr>
          <w:rFonts w:cs="Calibri Light"/>
        </w:rPr>
      </w:pPr>
      <w:r>
        <w:rPr>
          <w:rFonts w:cs="Calibri Light"/>
        </w:rPr>
        <w:br w:type="page"/>
      </w: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706007" w14:paraId="499A123C" w14:textId="77777777" w:rsidTr="005969A5">
        <w:tc>
          <w:tcPr>
            <w:tcW w:w="1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69761BEC" w14:textId="77777777" w:rsidR="00706007" w:rsidRDefault="00706007" w:rsidP="005969A5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  <w:r>
              <w:rPr>
                <w:rStyle w:val="Ninguno"/>
                <w:rFonts w:ascii="Calibri" w:eastAsia="Calibri" w:hAnsi="Calibri" w:cs="Calibri"/>
              </w:rPr>
              <w:lastRenderedPageBreak/>
              <w:t>Cobertura:</w:t>
            </w:r>
          </w:p>
        </w:tc>
        <w:tc>
          <w:tcPr>
            <w:tcW w:w="48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731A213D" w14:textId="34487D61" w:rsidR="00706007" w:rsidRPr="00706007" w:rsidRDefault="00706007" w:rsidP="005969A5">
            <w:pPr>
              <w:pStyle w:val="Textoindependiente"/>
              <w:rPr>
                <w:rFonts w:ascii="Corbel" w:hAnsi="Corbel"/>
                <w:b/>
                <w:color w:val="FF0000"/>
              </w:rPr>
            </w:pPr>
            <w:r w:rsidRPr="00706007">
              <w:rPr>
                <w:rFonts w:ascii="Corbel" w:hAnsi="Corbel"/>
                <w:b/>
                <w:color w:val="FF0000"/>
              </w:rPr>
              <w:t>De Condición</w:t>
            </w:r>
          </w:p>
        </w:tc>
        <w:tc>
          <w:tcPr>
            <w:tcW w:w="31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4C7A2269" w14:textId="77777777" w:rsidR="00706007" w:rsidRDefault="00706007" w:rsidP="005969A5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0486FCBA" w14:textId="18EF626C" w:rsidR="00706007" w:rsidRDefault="00706007" w:rsidP="005969A5">
            <w:pPr>
              <w:pStyle w:val="Textoindependiente"/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5</w:t>
            </w:r>
          </w:p>
        </w:tc>
      </w:tr>
      <w:tr w:rsidR="00706007" w14:paraId="25AE0DFF" w14:textId="77777777" w:rsidTr="005969A5"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36BA5726" w14:textId="77777777" w:rsidR="00706007" w:rsidRDefault="00706007" w:rsidP="005969A5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</w:rPr>
              <w:t>Datos de los Casos de Prueba:</w:t>
            </w:r>
          </w:p>
        </w:tc>
      </w:tr>
      <w:tr w:rsidR="00706007" w14:paraId="53B59F65" w14:textId="77777777" w:rsidTr="005969A5">
        <w:trPr>
          <w:trHeight w:val="917"/>
        </w:trPr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29C93D00" w14:textId="77777777" w:rsidR="00706007" w:rsidRDefault="00706007" w:rsidP="00A84348">
            <w:pPr>
              <w:pStyle w:val="Textoindependiente"/>
              <w:numPr>
                <w:ilvl w:val="0"/>
                <w:numId w:val="14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Búsqueda por dirección; País = Argentina; Ciudad = Río Ceballos; Calle = San Martín; Número = 510</w:t>
            </w:r>
          </w:p>
          <w:p w14:paraId="3740B002" w14:textId="04CF9EEC" w:rsidR="00706007" w:rsidRDefault="00706007" w:rsidP="00A84348">
            <w:pPr>
              <w:pStyle w:val="Textoindependiente"/>
              <w:numPr>
                <w:ilvl w:val="0"/>
                <w:numId w:val="14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Búsqueda por dirección; País =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</w:p>
          <w:p w14:paraId="2C108273" w14:textId="0737D4EB" w:rsidR="00706007" w:rsidRDefault="00706007" w:rsidP="00A84348">
            <w:pPr>
              <w:pStyle w:val="Textoindependiente"/>
              <w:numPr>
                <w:ilvl w:val="0"/>
                <w:numId w:val="14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Búsqueda por dirección; País = </w:t>
            </w:r>
            <w:r>
              <w:rPr>
                <w:rFonts w:ascii="Corbel" w:hAnsi="Corbel"/>
                <w:b/>
                <w:lang w:val="es-ES_tradnl"/>
              </w:rPr>
              <w:t xml:space="preserve">Argentina; Ciudad =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</w:p>
          <w:p w14:paraId="7A765B8D" w14:textId="77777777" w:rsidR="00706007" w:rsidRDefault="00706007" w:rsidP="00A84348">
            <w:pPr>
              <w:pStyle w:val="Textoindependiente"/>
              <w:numPr>
                <w:ilvl w:val="0"/>
                <w:numId w:val="14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Búsqueda por dirección; País = Argentina; Ciudad = Río Ceballos; Calle =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</w:p>
          <w:p w14:paraId="215BA42A" w14:textId="70AF3433" w:rsidR="00706007" w:rsidRPr="00706007" w:rsidRDefault="00706007" w:rsidP="00A84348">
            <w:pPr>
              <w:pStyle w:val="Textoindependiente"/>
              <w:numPr>
                <w:ilvl w:val="0"/>
                <w:numId w:val="14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Búsqueda por dirección; País = Argentina; Ciudad = Río Ceballos; Calle = San Martín; Número =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abc</w:t>
            </w:r>
            <w:proofErr w:type="spellEnd"/>
          </w:p>
        </w:tc>
      </w:tr>
      <w:tr w:rsidR="00706007" w14:paraId="0F797602" w14:textId="77777777" w:rsidTr="005969A5"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79B0D21C" w14:textId="77777777" w:rsidR="00706007" w:rsidRDefault="00706007" w:rsidP="005969A5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</w:rPr>
              <w:t>Precondiciones:</w:t>
            </w:r>
          </w:p>
        </w:tc>
      </w:tr>
      <w:tr w:rsidR="00706007" w14:paraId="3B4EAB49" w14:textId="77777777" w:rsidTr="005969A5">
        <w:trPr>
          <w:trHeight w:val="890"/>
        </w:trPr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15CAE40C" w14:textId="77777777" w:rsidR="00706007" w:rsidRPr="00706007" w:rsidRDefault="00706007" w:rsidP="00A84348">
            <w:pPr>
              <w:pStyle w:val="Textoindependiente"/>
              <w:numPr>
                <w:ilvl w:val="0"/>
                <w:numId w:val="12"/>
              </w:numPr>
              <w:rPr>
                <w:rFonts w:cs="Calibri Light"/>
                <w:bCs/>
              </w:rPr>
            </w:pPr>
            <w:r w:rsidRPr="00706007">
              <w:rPr>
                <w:rFonts w:cs="Calibri Light"/>
                <w:bCs/>
              </w:rPr>
              <w:t>Argentina es un país válido</w:t>
            </w:r>
          </w:p>
          <w:p w14:paraId="239B6F09" w14:textId="77777777" w:rsidR="00706007" w:rsidRPr="00706007" w:rsidRDefault="00706007" w:rsidP="00A84348">
            <w:pPr>
              <w:pStyle w:val="Textoindependiente"/>
              <w:numPr>
                <w:ilvl w:val="0"/>
                <w:numId w:val="12"/>
              </w:numPr>
              <w:rPr>
                <w:rFonts w:cs="Calibri Light"/>
                <w:bCs/>
              </w:rPr>
            </w:pPr>
            <w:r w:rsidRPr="00706007">
              <w:rPr>
                <w:rFonts w:cs="Calibri Light"/>
                <w:bCs/>
              </w:rPr>
              <w:t xml:space="preserve">Río Ceballos es una ciudad de Argentina válida </w:t>
            </w:r>
          </w:p>
          <w:p w14:paraId="1CFF7B79" w14:textId="77777777" w:rsidR="00706007" w:rsidRPr="00706007" w:rsidRDefault="00706007" w:rsidP="00A84348">
            <w:pPr>
              <w:pStyle w:val="Textoindependiente"/>
              <w:numPr>
                <w:ilvl w:val="0"/>
                <w:numId w:val="12"/>
              </w:numPr>
              <w:rPr>
                <w:rFonts w:cs="Calibri Light"/>
                <w:bCs/>
              </w:rPr>
            </w:pPr>
            <w:r w:rsidRPr="00706007">
              <w:rPr>
                <w:rFonts w:cs="Calibri Light"/>
                <w:bCs/>
              </w:rPr>
              <w:t xml:space="preserve">San Martín es una calle de Río Ceballos válida </w:t>
            </w:r>
          </w:p>
          <w:p w14:paraId="41B0EBB1" w14:textId="10308436" w:rsidR="00706007" w:rsidRDefault="00706007" w:rsidP="00A84348">
            <w:pPr>
              <w:pStyle w:val="Textoindependiente"/>
              <w:numPr>
                <w:ilvl w:val="0"/>
                <w:numId w:val="12"/>
              </w:numPr>
              <w:rPr>
                <w:rFonts w:ascii="Corbel" w:hAnsi="Corbel"/>
                <w:b/>
              </w:rPr>
            </w:pPr>
            <w:r w:rsidRPr="00706007">
              <w:rPr>
                <w:rFonts w:cs="Calibri Light"/>
                <w:bCs/>
              </w:rPr>
              <w:t>510 es un número válido sobre la calle San Martín</w:t>
            </w:r>
          </w:p>
        </w:tc>
      </w:tr>
    </w:tbl>
    <w:p w14:paraId="307BDF67" w14:textId="7F88D503" w:rsidR="00706007" w:rsidRDefault="00706007" w:rsidP="00DC606E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cs="Calibri Light"/>
        </w:rPr>
      </w:pPr>
    </w:p>
    <w:p w14:paraId="3F60DB43" w14:textId="33145C79" w:rsidR="00706007" w:rsidRDefault="00706007">
      <w:pPr>
        <w:rPr>
          <w:rFonts w:cs="Calibri Light"/>
        </w:rPr>
      </w:pPr>
      <w:r>
        <w:rPr>
          <w:rFonts w:cs="Calibri Light"/>
        </w:rPr>
        <w:br w:type="page"/>
      </w:r>
    </w:p>
    <w:p w14:paraId="2F2C6EC4" w14:textId="77777777" w:rsidR="00706007" w:rsidRDefault="00706007" w:rsidP="00DC606E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cs="Calibri Light"/>
        </w:rPr>
      </w:pPr>
    </w:p>
    <w:p w14:paraId="00201299" w14:textId="77777777" w:rsidR="00706007" w:rsidRDefault="00706007" w:rsidP="00DC606E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cs="Calibri Light"/>
        </w:rP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A156DC" w14:paraId="7C766530" w14:textId="77777777" w:rsidTr="005969A5">
        <w:tc>
          <w:tcPr>
            <w:tcW w:w="1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77AB9396" w14:textId="77777777" w:rsidR="00A156DC" w:rsidRDefault="00A156DC" w:rsidP="005969A5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  <w:r>
              <w:rPr>
                <w:rStyle w:val="Ninguno"/>
                <w:rFonts w:ascii="Calibri" w:eastAsia="Calibri" w:hAnsi="Calibri" w:cs="Calibri"/>
              </w:rPr>
              <w:t>Cobertura:</w:t>
            </w:r>
          </w:p>
        </w:tc>
        <w:tc>
          <w:tcPr>
            <w:tcW w:w="48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0C49CCB8" w14:textId="08659632" w:rsidR="00A156DC" w:rsidRDefault="00A156DC" w:rsidP="005969A5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De </w:t>
            </w:r>
            <w:r>
              <w:rPr>
                <w:rFonts w:ascii="Corbel" w:hAnsi="Corbel"/>
                <w:b/>
              </w:rPr>
              <w:t>Decisión/Condición</w:t>
            </w:r>
          </w:p>
        </w:tc>
        <w:tc>
          <w:tcPr>
            <w:tcW w:w="31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063F5FA0" w14:textId="77777777" w:rsidR="00A156DC" w:rsidRDefault="00A156DC" w:rsidP="005969A5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48443A1E" w14:textId="126D0F56" w:rsidR="00A156DC" w:rsidRDefault="00706007" w:rsidP="005969A5">
            <w:pPr>
              <w:pStyle w:val="Textoindependiente"/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7</w:t>
            </w:r>
          </w:p>
        </w:tc>
      </w:tr>
      <w:tr w:rsidR="00A156DC" w14:paraId="6F44485B" w14:textId="77777777" w:rsidTr="005969A5"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6514EFE6" w14:textId="77777777" w:rsidR="00A156DC" w:rsidRDefault="00A156DC" w:rsidP="005969A5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</w:rPr>
              <w:t>Datos de los Casos de Prueba:</w:t>
            </w:r>
          </w:p>
        </w:tc>
      </w:tr>
      <w:tr w:rsidR="00A156DC" w14:paraId="65953CD7" w14:textId="77777777" w:rsidTr="005969A5">
        <w:trPr>
          <w:trHeight w:val="917"/>
        </w:trPr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434E76FD" w14:textId="77777777" w:rsidR="00706007" w:rsidRDefault="00706007" w:rsidP="00A84348">
            <w:pPr>
              <w:pStyle w:val="Textoindependiente"/>
              <w:numPr>
                <w:ilvl w:val="0"/>
                <w:numId w:val="15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Búsqueda por dirección; País = Argentina; Ciudad = Río Ceballos; Calle = San Martín; Número = 510</w:t>
            </w:r>
          </w:p>
          <w:p w14:paraId="102B26E6" w14:textId="77777777" w:rsidR="00706007" w:rsidRDefault="00706007" w:rsidP="00A84348">
            <w:pPr>
              <w:pStyle w:val="Textoindependiente"/>
              <w:numPr>
                <w:ilvl w:val="0"/>
                <w:numId w:val="15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Búsqueda por dirección; País =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</w:p>
          <w:p w14:paraId="62800AB6" w14:textId="77777777" w:rsidR="00706007" w:rsidRDefault="00706007" w:rsidP="00A84348">
            <w:pPr>
              <w:pStyle w:val="Textoindependiente"/>
              <w:numPr>
                <w:ilvl w:val="0"/>
                <w:numId w:val="15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Búsqueda por dirección; País = Argentina; Ciudad =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</w:p>
          <w:p w14:paraId="6527DB0E" w14:textId="77777777" w:rsidR="00706007" w:rsidRDefault="00706007" w:rsidP="00A84348">
            <w:pPr>
              <w:pStyle w:val="Textoindependiente"/>
              <w:numPr>
                <w:ilvl w:val="0"/>
                <w:numId w:val="15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Búsqueda por dirección; País = Argentina; Ciudad = Río Ceballos; Calle =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</w:p>
          <w:p w14:paraId="09476151" w14:textId="77777777" w:rsidR="00706007" w:rsidRDefault="00706007" w:rsidP="00A84348">
            <w:pPr>
              <w:pStyle w:val="Textoindependiente"/>
              <w:numPr>
                <w:ilvl w:val="0"/>
                <w:numId w:val="15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Búsqueda por dirección; País = Argentina; Ciudad = Río Ceballos; Calle = San Martín; Número =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abc</w:t>
            </w:r>
            <w:proofErr w:type="spellEnd"/>
          </w:p>
          <w:p w14:paraId="0F27D715" w14:textId="692D489B" w:rsidR="00706007" w:rsidRDefault="00706007" w:rsidP="00A84348">
            <w:pPr>
              <w:pStyle w:val="Textoindependiente"/>
              <w:numPr>
                <w:ilvl w:val="0"/>
                <w:numId w:val="15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Búsqueda por cruce de calles </w:t>
            </w:r>
          </w:p>
          <w:p w14:paraId="2998CA4A" w14:textId="06730258" w:rsidR="00A156DC" w:rsidRDefault="00706007" w:rsidP="00A84348">
            <w:pPr>
              <w:pStyle w:val="Textoindependiente"/>
              <w:numPr>
                <w:ilvl w:val="0"/>
                <w:numId w:val="15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Búsqueda por otro criterio</w:t>
            </w:r>
          </w:p>
        </w:tc>
      </w:tr>
      <w:tr w:rsidR="00A156DC" w14:paraId="62DB4D0D" w14:textId="77777777" w:rsidTr="005969A5"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294BFAA5" w14:textId="77777777" w:rsidR="00A156DC" w:rsidRDefault="00A156DC" w:rsidP="005969A5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</w:rPr>
              <w:t>Precondiciones:</w:t>
            </w:r>
          </w:p>
        </w:tc>
      </w:tr>
      <w:tr w:rsidR="00A156DC" w14:paraId="1FAF9EFD" w14:textId="77777777" w:rsidTr="005969A5">
        <w:trPr>
          <w:trHeight w:val="890"/>
        </w:trPr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304CC863" w14:textId="77777777" w:rsidR="00706007" w:rsidRPr="00706007" w:rsidRDefault="00706007" w:rsidP="00A84348">
            <w:pPr>
              <w:pStyle w:val="Textoindependiente"/>
              <w:numPr>
                <w:ilvl w:val="0"/>
                <w:numId w:val="12"/>
              </w:numPr>
              <w:rPr>
                <w:rFonts w:cs="Calibri Light"/>
                <w:bCs/>
              </w:rPr>
            </w:pPr>
            <w:r w:rsidRPr="00706007">
              <w:rPr>
                <w:rFonts w:cs="Calibri Light"/>
                <w:bCs/>
              </w:rPr>
              <w:t>Argentina es un país válido</w:t>
            </w:r>
          </w:p>
          <w:p w14:paraId="0CB03D5C" w14:textId="77777777" w:rsidR="00706007" w:rsidRPr="00706007" w:rsidRDefault="00706007" w:rsidP="00A84348">
            <w:pPr>
              <w:pStyle w:val="Textoindependiente"/>
              <w:numPr>
                <w:ilvl w:val="0"/>
                <w:numId w:val="12"/>
              </w:numPr>
              <w:rPr>
                <w:rFonts w:cs="Calibri Light"/>
                <w:bCs/>
              </w:rPr>
            </w:pPr>
            <w:r w:rsidRPr="00706007">
              <w:rPr>
                <w:rFonts w:cs="Calibri Light"/>
                <w:bCs/>
              </w:rPr>
              <w:t xml:space="preserve">Río Ceballos es una ciudad de Argentina válida </w:t>
            </w:r>
          </w:p>
          <w:p w14:paraId="602E9928" w14:textId="77777777" w:rsidR="00706007" w:rsidRPr="00706007" w:rsidRDefault="00706007" w:rsidP="00A84348">
            <w:pPr>
              <w:pStyle w:val="Textoindependiente"/>
              <w:numPr>
                <w:ilvl w:val="0"/>
                <w:numId w:val="12"/>
              </w:numPr>
              <w:rPr>
                <w:rFonts w:cs="Calibri Light"/>
                <w:bCs/>
              </w:rPr>
            </w:pPr>
            <w:r w:rsidRPr="00706007">
              <w:rPr>
                <w:rFonts w:cs="Calibri Light"/>
                <w:bCs/>
              </w:rPr>
              <w:t xml:space="preserve">San Martín es una calle de Río Ceballos válida </w:t>
            </w:r>
          </w:p>
          <w:p w14:paraId="1227E602" w14:textId="76B69035" w:rsidR="00A156DC" w:rsidRDefault="00706007" w:rsidP="00A84348">
            <w:pPr>
              <w:pStyle w:val="Textoindependiente"/>
              <w:numPr>
                <w:ilvl w:val="0"/>
                <w:numId w:val="12"/>
              </w:numPr>
              <w:rPr>
                <w:rFonts w:ascii="Corbel" w:hAnsi="Corbel"/>
                <w:b/>
              </w:rPr>
            </w:pPr>
            <w:r w:rsidRPr="00706007">
              <w:rPr>
                <w:rFonts w:cs="Calibri Light"/>
                <w:bCs/>
              </w:rPr>
              <w:t>510 es un número válido sobre la calle San Martín</w:t>
            </w:r>
          </w:p>
        </w:tc>
      </w:tr>
    </w:tbl>
    <w:p w14:paraId="2EFE951F" w14:textId="54C74B0C" w:rsidR="00A156DC" w:rsidRDefault="00A156DC" w:rsidP="00DC606E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cs="Calibri Light"/>
        </w:rPr>
      </w:pPr>
    </w:p>
    <w:p w14:paraId="7C96E6B2" w14:textId="441D249D" w:rsidR="00706007" w:rsidRDefault="00706007" w:rsidP="00DC606E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cs="Calibri Light"/>
        </w:rPr>
      </w:pPr>
    </w:p>
    <w:p w14:paraId="2D126EE2" w14:textId="77777777" w:rsidR="00706007" w:rsidRDefault="00706007" w:rsidP="00DC606E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cs="Calibri Light"/>
        </w:rPr>
      </w:pPr>
    </w:p>
    <w:p w14:paraId="734D4C38" w14:textId="77720078" w:rsidR="00A156DC" w:rsidRDefault="00A156DC" w:rsidP="00DC606E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cs="Calibri Light"/>
        </w:rPr>
      </w:pPr>
    </w:p>
    <w:tbl>
      <w:tblPr>
        <w:tblStyle w:val="Cuadrculadetablaclara1"/>
        <w:tblW w:w="15730" w:type="dxa"/>
        <w:tblLook w:val="04A0" w:firstRow="1" w:lastRow="0" w:firstColumn="1" w:lastColumn="0" w:noHBand="0" w:noVBand="1"/>
      </w:tblPr>
      <w:tblGrid>
        <w:gridCol w:w="1421"/>
        <w:gridCol w:w="4883"/>
        <w:gridCol w:w="3189"/>
        <w:gridCol w:w="6237"/>
      </w:tblGrid>
      <w:tr w:rsidR="00A156DC" w14:paraId="5D0E2D09" w14:textId="77777777" w:rsidTr="005969A5">
        <w:tc>
          <w:tcPr>
            <w:tcW w:w="14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7EF1ACB8" w14:textId="77777777" w:rsidR="00A156DC" w:rsidRDefault="00A156DC" w:rsidP="005969A5">
            <w:pPr>
              <w:pStyle w:val="Cuerpo"/>
              <w:rPr>
                <w:rStyle w:val="Ninguno"/>
                <w:rFonts w:ascii="Calibri" w:eastAsia="Calibri" w:hAnsi="Calibri" w:cs="Calibri"/>
              </w:rPr>
            </w:pPr>
            <w:r>
              <w:rPr>
                <w:rStyle w:val="Ninguno"/>
                <w:rFonts w:ascii="Calibri" w:eastAsia="Calibri" w:hAnsi="Calibri" w:cs="Calibri"/>
              </w:rPr>
              <w:lastRenderedPageBreak/>
              <w:t>Cobertura:</w:t>
            </w:r>
          </w:p>
        </w:tc>
        <w:tc>
          <w:tcPr>
            <w:tcW w:w="48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187C01DD" w14:textId="3E5E9440" w:rsidR="00A156DC" w:rsidRDefault="00A156DC" w:rsidP="005969A5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 xml:space="preserve">De </w:t>
            </w:r>
            <w:r>
              <w:rPr>
                <w:rFonts w:ascii="Corbel" w:hAnsi="Corbel"/>
                <w:b/>
              </w:rPr>
              <w:t>Múltiple</w:t>
            </w:r>
          </w:p>
        </w:tc>
        <w:tc>
          <w:tcPr>
            <w:tcW w:w="31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686027DE" w14:textId="77777777" w:rsidR="00A156DC" w:rsidRDefault="00A156DC" w:rsidP="005969A5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</w:rPr>
              <w:t>Cantidad de Casos de Prueba:</w:t>
            </w:r>
          </w:p>
        </w:tc>
        <w:tc>
          <w:tcPr>
            <w:tcW w:w="62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4BE64C69" w14:textId="37868F85" w:rsidR="00A156DC" w:rsidRDefault="002D59D1" w:rsidP="005969A5">
            <w:pPr>
              <w:pStyle w:val="Textoindependiente"/>
              <w:jc w:val="center"/>
              <w:rPr>
                <w:rFonts w:ascii="Corbel" w:hAnsi="Corbel"/>
                <w:b/>
              </w:rPr>
            </w:pPr>
            <w:r>
              <w:rPr>
                <w:rFonts w:ascii="Corbel" w:hAnsi="Corbel"/>
                <w:b/>
              </w:rPr>
              <w:t>5</w:t>
            </w:r>
          </w:p>
        </w:tc>
      </w:tr>
      <w:tr w:rsidR="00A156DC" w14:paraId="29BD8AF3" w14:textId="77777777" w:rsidTr="005969A5"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03E2AAC2" w14:textId="77777777" w:rsidR="00A156DC" w:rsidRDefault="00A156DC" w:rsidP="005969A5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</w:rPr>
              <w:t>Datos de los Casos de Prueba:</w:t>
            </w:r>
          </w:p>
        </w:tc>
      </w:tr>
      <w:tr w:rsidR="00A156DC" w14:paraId="770FFB13" w14:textId="77777777" w:rsidTr="005969A5">
        <w:trPr>
          <w:trHeight w:val="917"/>
        </w:trPr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466B4B88" w14:textId="77777777" w:rsidR="002D59D1" w:rsidRDefault="002D59D1" w:rsidP="00A84348">
            <w:pPr>
              <w:pStyle w:val="Textoindependiente"/>
              <w:numPr>
                <w:ilvl w:val="0"/>
                <w:numId w:val="16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Búsqueda por dirección; País = Argentina; Ciudad = Río Ceballos; Calle = San Martín; Número = 510</w:t>
            </w:r>
          </w:p>
          <w:p w14:paraId="53A68D46" w14:textId="77777777" w:rsidR="002D59D1" w:rsidRDefault="002D59D1" w:rsidP="00A84348">
            <w:pPr>
              <w:pStyle w:val="Textoindependiente"/>
              <w:numPr>
                <w:ilvl w:val="0"/>
                <w:numId w:val="16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Búsqueda por dirección; País =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null</w:t>
            </w:r>
            <w:proofErr w:type="spellEnd"/>
          </w:p>
          <w:p w14:paraId="1D3D7261" w14:textId="355F582E" w:rsidR="002D59D1" w:rsidRDefault="002D59D1" w:rsidP="00A84348">
            <w:pPr>
              <w:pStyle w:val="Textoindependiente"/>
              <w:numPr>
                <w:ilvl w:val="0"/>
                <w:numId w:val="16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Búsqueda por dirección; País = Argentina; Ciudad = Río Ceballos; Calle = San Martín; Número = </w:t>
            </w:r>
            <w:proofErr w:type="spellStart"/>
            <w:r>
              <w:rPr>
                <w:rFonts w:ascii="Corbel" w:hAnsi="Corbel"/>
                <w:b/>
                <w:lang w:val="es-ES_tradnl"/>
              </w:rPr>
              <w:t>abc</w:t>
            </w:r>
            <w:proofErr w:type="spellEnd"/>
          </w:p>
          <w:p w14:paraId="63799CD1" w14:textId="77777777" w:rsidR="002D59D1" w:rsidRDefault="002D59D1" w:rsidP="00A84348">
            <w:pPr>
              <w:pStyle w:val="Textoindependiente"/>
              <w:numPr>
                <w:ilvl w:val="0"/>
                <w:numId w:val="16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 xml:space="preserve">Búsqueda por cruce de calles </w:t>
            </w:r>
          </w:p>
          <w:p w14:paraId="67886823" w14:textId="4B81F18A" w:rsidR="00A156DC" w:rsidRDefault="002D59D1" w:rsidP="00A84348">
            <w:pPr>
              <w:pStyle w:val="Textoindependiente"/>
              <w:numPr>
                <w:ilvl w:val="0"/>
                <w:numId w:val="16"/>
              </w:numPr>
              <w:rPr>
                <w:rFonts w:ascii="Corbel" w:hAnsi="Corbel"/>
                <w:b/>
                <w:lang w:val="es-ES_tradnl"/>
              </w:rPr>
            </w:pPr>
            <w:r>
              <w:rPr>
                <w:rFonts w:ascii="Corbel" w:hAnsi="Corbel"/>
                <w:b/>
                <w:lang w:val="es-ES_tradnl"/>
              </w:rPr>
              <w:t>Búsqueda por otro criterio</w:t>
            </w:r>
          </w:p>
        </w:tc>
      </w:tr>
      <w:tr w:rsidR="00A156DC" w14:paraId="57651FA9" w14:textId="77777777" w:rsidTr="005969A5"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898B7"/>
            <w:hideMark/>
          </w:tcPr>
          <w:p w14:paraId="3B200B7A" w14:textId="77777777" w:rsidR="00A156DC" w:rsidRDefault="00A156DC" w:rsidP="005969A5">
            <w:pPr>
              <w:pStyle w:val="Textoindependiente"/>
              <w:rPr>
                <w:rFonts w:ascii="Corbel" w:hAnsi="Corbel"/>
                <w:b/>
              </w:rPr>
            </w:pPr>
            <w:r>
              <w:rPr>
                <w:rFonts w:ascii="Corbel" w:hAnsi="Corbel"/>
              </w:rPr>
              <w:t>Precondiciones:</w:t>
            </w:r>
          </w:p>
        </w:tc>
      </w:tr>
      <w:tr w:rsidR="00A156DC" w14:paraId="0ACD9541" w14:textId="77777777" w:rsidTr="005969A5">
        <w:trPr>
          <w:trHeight w:val="890"/>
        </w:trPr>
        <w:tc>
          <w:tcPr>
            <w:tcW w:w="1573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6DCE5"/>
            <w:hideMark/>
          </w:tcPr>
          <w:p w14:paraId="56CF538F" w14:textId="77777777" w:rsidR="002D59D1" w:rsidRPr="00706007" w:rsidRDefault="002D59D1" w:rsidP="00A84348">
            <w:pPr>
              <w:pStyle w:val="Textoindependiente"/>
              <w:numPr>
                <w:ilvl w:val="0"/>
                <w:numId w:val="12"/>
              </w:numPr>
              <w:rPr>
                <w:rFonts w:cs="Calibri Light"/>
                <w:bCs/>
              </w:rPr>
            </w:pPr>
            <w:r w:rsidRPr="00706007">
              <w:rPr>
                <w:rFonts w:cs="Calibri Light"/>
                <w:bCs/>
              </w:rPr>
              <w:t>Argentina es un país válido</w:t>
            </w:r>
          </w:p>
          <w:p w14:paraId="6AC5815E" w14:textId="77777777" w:rsidR="002D59D1" w:rsidRPr="00706007" w:rsidRDefault="002D59D1" w:rsidP="00A84348">
            <w:pPr>
              <w:pStyle w:val="Textoindependiente"/>
              <w:numPr>
                <w:ilvl w:val="0"/>
                <w:numId w:val="12"/>
              </w:numPr>
              <w:rPr>
                <w:rFonts w:cs="Calibri Light"/>
                <w:bCs/>
              </w:rPr>
            </w:pPr>
            <w:r w:rsidRPr="00706007">
              <w:rPr>
                <w:rFonts w:cs="Calibri Light"/>
                <w:bCs/>
              </w:rPr>
              <w:t xml:space="preserve">Río Ceballos es una ciudad de Argentina válida </w:t>
            </w:r>
          </w:p>
          <w:p w14:paraId="3600ECFC" w14:textId="77777777" w:rsidR="002D59D1" w:rsidRPr="00706007" w:rsidRDefault="002D59D1" w:rsidP="00A84348">
            <w:pPr>
              <w:pStyle w:val="Textoindependiente"/>
              <w:numPr>
                <w:ilvl w:val="0"/>
                <w:numId w:val="12"/>
              </w:numPr>
              <w:rPr>
                <w:rFonts w:cs="Calibri Light"/>
                <w:bCs/>
              </w:rPr>
            </w:pPr>
            <w:r w:rsidRPr="00706007">
              <w:rPr>
                <w:rFonts w:cs="Calibri Light"/>
                <w:bCs/>
              </w:rPr>
              <w:t xml:space="preserve">San Martín es una calle de Río Ceballos válida </w:t>
            </w:r>
          </w:p>
          <w:p w14:paraId="5D7C7627" w14:textId="5C904082" w:rsidR="00A156DC" w:rsidRDefault="002D59D1" w:rsidP="00A84348">
            <w:pPr>
              <w:pStyle w:val="Textoindependiente"/>
              <w:numPr>
                <w:ilvl w:val="0"/>
                <w:numId w:val="12"/>
              </w:numPr>
              <w:rPr>
                <w:rFonts w:ascii="Corbel" w:hAnsi="Corbel"/>
                <w:b/>
              </w:rPr>
            </w:pPr>
            <w:r w:rsidRPr="00706007">
              <w:rPr>
                <w:rFonts w:cs="Calibri Light"/>
                <w:bCs/>
              </w:rPr>
              <w:t>510 es un número válido sobre la calle San Martín</w:t>
            </w:r>
          </w:p>
        </w:tc>
      </w:tr>
    </w:tbl>
    <w:p w14:paraId="6B88ECCF" w14:textId="77777777" w:rsidR="00A156DC" w:rsidRPr="00DC606E" w:rsidRDefault="00A156DC" w:rsidP="00DC606E">
      <w:pPr>
        <w:pBdr>
          <w:top w:val="nil"/>
          <w:left w:val="nil"/>
          <w:bottom w:val="nil"/>
          <w:right w:val="nil"/>
          <w:between w:val="nil"/>
          <w:bar w:val="nil"/>
        </w:pBdr>
        <w:ind w:firstLine="0"/>
        <w:rPr>
          <w:rFonts w:cs="Calibri Light"/>
        </w:rPr>
      </w:pPr>
    </w:p>
    <w:sectPr w:rsidR="00A156DC" w:rsidRPr="00DC606E" w:rsidSect="009A5A5D">
      <w:headerReference w:type="default" r:id="rId13"/>
      <w:headerReference w:type="first" r:id="rId14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3701C" w14:textId="77777777" w:rsidR="00A84348" w:rsidRDefault="00A84348">
      <w:r>
        <w:separator/>
      </w:r>
    </w:p>
  </w:endnote>
  <w:endnote w:type="continuationSeparator" w:id="0">
    <w:p w14:paraId="68C5B822" w14:textId="77777777" w:rsidR="00A84348" w:rsidRDefault="00A84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45E0B" w14:textId="77777777" w:rsidR="006D2CA3" w:rsidRDefault="006D2CA3" w:rsidP="006D2CA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2021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  <w:p w14:paraId="3D38D8DD" w14:textId="77777777" w:rsidR="006D2CA3" w:rsidRDefault="006D2CA3" w:rsidP="006D2CA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48E45C58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9ACD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6D2CA3">
      <w:rPr>
        <w:sz w:val="20"/>
        <w:szCs w:val="20"/>
      </w:rPr>
      <w:t>1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5C377BEB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5799D138" w14:textId="77777777" w:rsidR="00EE03FB" w:rsidRDefault="00EE03F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37265" w14:textId="77777777" w:rsidR="00A84348" w:rsidRDefault="00A84348">
      <w:r>
        <w:separator/>
      </w:r>
    </w:p>
  </w:footnote>
  <w:footnote w:type="continuationSeparator" w:id="0">
    <w:p w14:paraId="7CD8DE9E" w14:textId="77777777" w:rsidR="00A84348" w:rsidRDefault="00A84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2024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1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9E0D45" w14:paraId="476C642C" w14:textId="77777777" w:rsidTr="004979EF">
      <w:trPr>
        <w:trHeight w:val="1024"/>
      </w:trPr>
      <w:tc>
        <w:tcPr>
          <w:tcW w:w="2552" w:type="dxa"/>
        </w:tcPr>
        <w:p w14:paraId="2F44DA7F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8480" behindDoc="0" locked="0" layoutInCell="1" hidden="0" allowOverlap="1" wp14:anchorId="33BEDF0D" wp14:editId="3C7FB8C9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F7F16AB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995AAD6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0DC7B261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112F686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0F8850DE" w14:textId="28BEDBB6" w:rsidR="009E0D45" w:rsidRDefault="00BB4BC1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08</w:t>
          </w:r>
          <w:r w:rsidR="009E0D45">
            <w:rPr>
              <w:rFonts w:ascii="Calibri" w:hAnsi="Calibri"/>
              <w:color w:val="000000"/>
              <w:sz w:val="28"/>
              <w:szCs w:val="28"/>
            </w:rPr>
            <w:t>/</w:t>
          </w:r>
          <w:r>
            <w:rPr>
              <w:rFonts w:ascii="Calibri" w:hAnsi="Calibri"/>
              <w:color w:val="000000"/>
              <w:sz w:val="28"/>
              <w:szCs w:val="28"/>
            </w:rPr>
            <w:t>06</w:t>
          </w:r>
          <w:r w:rsidR="009E0D45">
            <w:rPr>
              <w:rFonts w:ascii="Calibri" w:hAnsi="Calibri"/>
              <w:color w:val="000000"/>
              <w:sz w:val="28"/>
              <w:szCs w:val="28"/>
            </w:rPr>
            <w:t>/202</w:t>
          </w:r>
          <w:r>
            <w:rPr>
              <w:rFonts w:ascii="Calibri" w:hAnsi="Calibri"/>
              <w:color w:val="000000"/>
              <w:sz w:val="28"/>
              <w:szCs w:val="28"/>
            </w:rPr>
            <w:t>1</w:t>
          </w:r>
        </w:p>
      </w:tc>
      <w:tc>
        <w:tcPr>
          <w:tcW w:w="3330" w:type="dxa"/>
        </w:tcPr>
        <w:p w14:paraId="711FF223" w14:textId="77777777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3CFF8DC3" w14:textId="25420754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42160510 </w:t>
          </w:r>
        </w:p>
        <w:p w14:paraId="32EE57F8" w14:textId="77777777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 Carranza Duobaitis</w:t>
          </w:r>
        </w:p>
        <w:p w14:paraId="7CB18EAC" w14:textId="77777777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 Guadalupe</w:t>
          </w:r>
        </w:p>
        <w:p w14:paraId="73940A98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11676A79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244BB903" w14:textId="77777777" w:rsidR="00EE03FB" w:rsidRDefault="00EE03FB" w:rsidP="009E0D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08057771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9E0D45" w14:paraId="4DD9C40D" w14:textId="77777777" w:rsidTr="004979EF">
      <w:trPr>
        <w:trHeight w:val="1024"/>
      </w:trPr>
      <w:tc>
        <w:tcPr>
          <w:tcW w:w="2552" w:type="dxa"/>
        </w:tcPr>
        <w:p w14:paraId="473B02DD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6432" behindDoc="0" locked="0" layoutInCell="1" hidden="0" allowOverlap="1" wp14:anchorId="0AE0C04E" wp14:editId="6B3E162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DE9B6C5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A157F47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35C0AD39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3BC222CC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21BDC3B4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</w:p>
      </w:tc>
      <w:tc>
        <w:tcPr>
          <w:tcW w:w="3330" w:type="dxa"/>
        </w:tcPr>
        <w:p w14:paraId="080990D5" w14:textId="086C6CAD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DNI:</w:t>
          </w:r>
          <w:r w:rsidR="00BB4BC1">
            <w:rPr>
              <w:rFonts w:ascii="Calibri" w:hAnsi="Calibri"/>
              <w:b/>
              <w:color w:val="000000"/>
              <w:sz w:val="24"/>
              <w:szCs w:val="24"/>
            </w:rPr>
            <w:t xml:space="preserve"> 42160510</w:t>
          </w: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 </w:t>
          </w:r>
        </w:p>
        <w:p w14:paraId="7205F6F2" w14:textId="392556C9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  <w:r w:rsidR="00BB4BC1">
            <w:rPr>
              <w:rFonts w:ascii="Calibri" w:hAnsi="Calibri"/>
              <w:b/>
              <w:color w:val="000000"/>
              <w:sz w:val="24"/>
              <w:szCs w:val="24"/>
            </w:rPr>
            <w:t xml:space="preserve"> Carranza Duobaitis</w:t>
          </w:r>
        </w:p>
        <w:p w14:paraId="69DF8B43" w14:textId="435B4146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  <w:r w:rsidR="00BB4BC1">
            <w:rPr>
              <w:rFonts w:ascii="Calibri" w:hAnsi="Calibri"/>
              <w:b/>
              <w:color w:val="000000"/>
              <w:sz w:val="24"/>
              <w:szCs w:val="24"/>
            </w:rPr>
            <w:t xml:space="preserve"> Guadalupe</w:t>
          </w:r>
        </w:p>
        <w:p w14:paraId="3FEE722A" w14:textId="5A82DE34" w:rsidR="006D2CA3" w:rsidRDefault="006D2CA3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Fecha: </w:t>
          </w:r>
          <w:r w:rsidR="00BB4BC1">
            <w:rPr>
              <w:rFonts w:ascii="Calibri" w:hAnsi="Calibri"/>
              <w:b/>
              <w:color w:val="000000"/>
              <w:sz w:val="24"/>
              <w:szCs w:val="24"/>
            </w:rPr>
            <w:t>08/06/2021</w:t>
          </w:r>
        </w:p>
        <w:p w14:paraId="399E9385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138E1C20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36430B0D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450BD3E1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E3A74" w14:textId="77777777" w:rsidR="009E0D45" w:rsidRDefault="009E0D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1"/>
      <w:tblW w:w="1575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9868"/>
      <w:gridCol w:w="3330"/>
    </w:tblGrid>
    <w:tr w:rsidR="009E0D45" w14:paraId="2564C324" w14:textId="77777777" w:rsidTr="009E0D45">
      <w:trPr>
        <w:trHeight w:val="1024"/>
      </w:trPr>
      <w:tc>
        <w:tcPr>
          <w:tcW w:w="2552" w:type="dxa"/>
        </w:tcPr>
        <w:p w14:paraId="0B854AB0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72576" behindDoc="0" locked="0" layoutInCell="1" hidden="0" allowOverlap="1" wp14:anchorId="47E58BC6" wp14:editId="4C2FF316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3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38EED8C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6D3BE2C2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9868" w:type="dxa"/>
        </w:tcPr>
        <w:p w14:paraId="2D771095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BC3F161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370FFA7E" w14:textId="2CFEE93D" w:rsidR="009E0D45" w:rsidRDefault="00BB4BC1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08</w:t>
          </w:r>
          <w:r w:rsidR="009E0D45">
            <w:rPr>
              <w:rFonts w:ascii="Calibri" w:hAnsi="Calibri"/>
              <w:color w:val="000000"/>
              <w:sz w:val="28"/>
              <w:szCs w:val="28"/>
            </w:rPr>
            <w:t>/</w:t>
          </w:r>
          <w:r>
            <w:rPr>
              <w:rFonts w:ascii="Calibri" w:hAnsi="Calibri"/>
              <w:color w:val="000000"/>
              <w:sz w:val="28"/>
              <w:szCs w:val="28"/>
            </w:rPr>
            <w:t>06</w:t>
          </w:r>
          <w:r w:rsidR="009E0D45">
            <w:rPr>
              <w:rFonts w:ascii="Calibri" w:hAnsi="Calibri"/>
              <w:color w:val="000000"/>
              <w:sz w:val="28"/>
              <w:szCs w:val="28"/>
            </w:rPr>
            <w:t>/2020</w:t>
          </w:r>
        </w:p>
      </w:tc>
      <w:tc>
        <w:tcPr>
          <w:tcW w:w="3330" w:type="dxa"/>
        </w:tcPr>
        <w:p w14:paraId="7B098EF5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4A469CEE" w14:textId="77777777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DNI: 42160510</w:t>
          </w:r>
        </w:p>
        <w:p w14:paraId="11FF3326" w14:textId="77777777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 Carranza Duobaitis</w:t>
          </w:r>
        </w:p>
        <w:p w14:paraId="065A06BC" w14:textId="77777777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 Guadalupe</w:t>
          </w:r>
        </w:p>
        <w:p w14:paraId="1C8A3BAB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7E1FCF68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259F0762" w14:textId="77777777" w:rsidR="009E0D45" w:rsidRDefault="009E0D45" w:rsidP="009E0D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60EB0321" w14:textId="77777777" w:rsidR="009E0D45" w:rsidRDefault="009E0D4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1"/>
      <w:tblW w:w="1494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9058"/>
      <w:gridCol w:w="3330"/>
    </w:tblGrid>
    <w:tr w:rsidR="009E0D45" w14:paraId="7F55672B" w14:textId="77777777" w:rsidTr="009E0D45">
      <w:trPr>
        <w:trHeight w:val="1024"/>
      </w:trPr>
      <w:tc>
        <w:tcPr>
          <w:tcW w:w="2552" w:type="dxa"/>
        </w:tcPr>
        <w:p w14:paraId="704479DA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70528" behindDoc="0" locked="0" layoutInCell="1" hidden="0" allowOverlap="1" wp14:anchorId="668D69C2" wp14:editId="5A1F1E5A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3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0E038AF9" w14:textId="77777777" w:rsidR="009E0D45" w:rsidRDefault="009E0D45" w:rsidP="009E0D45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8F71FCA" w14:textId="77777777" w:rsidR="009E0D45" w:rsidRDefault="009E0D45" w:rsidP="009E0D45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9058" w:type="dxa"/>
        </w:tcPr>
        <w:p w14:paraId="7B8B5E19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2CA5DD7E" w14:textId="77777777" w:rsidR="009E0D45" w:rsidRDefault="009E0D45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722F00B7" w14:textId="64C99F06" w:rsidR="009E0D45" w:rsidRDefault="00BB4BC1" w:rsidP="009E0D45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08</w:t>
          </w:r>
          <w:r w:rsidR="009E0D45">
            <w:rPr>
              <w:rFonts w:ascii="Calibri" w:hAnsi="Calibri"/>
              <w:color w:val="000000"/>
              <w:sz w:val="28"/>
              <w:szCs w:val="28"/>
            </w:rPr>
            <w:t>/0</w:t>
          </w:r>
          <w:r>
            <w:rPr>
              <w:rFonts w:ascii="Calibri" w:hAnsi="Calibri"/>
              <w:color w:val="000000"/>
              <w:sz w:val="28"/>
              <w:szCs w:val="28"/>
            </w:rPr>
            <w:t>6</w:t>
          </w:r>
          <w:r w:rsidR="009E0D45">
            <w:rPr>
              <w:rFonts w:ascii="Calibri" w:hAnsi="Calibri"/>
              <w:color w:val="000000"/>
              <w:sz w:val="28"/>
              <w:szCs w:val="28"/>
            </w:rPr>
            <w:t>/202</w:t>
          </w:r>
          <w:r>
            <w:rPr>
              <w:rFonts w:ascii="Calibri" w:hAnsi="Calibri"/>
              <w:color w:val="000000"/>
              <w:sz w:val="28"/>
              <w:szCs w:val="28"/>
            </w:rPr>
            <w:t>1</w:t>
          </w:r>
        </w:p>
      </w:tc>
      <w:tc>
        <w:tcPr>
          <w:tcW w:w="3330" w:type="dxa"/>
        </w:tcPr>
        <w:p w14:paraId="103B536F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17590E2D" w14:textId="60729FC2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DNI: 42160510</w:t>
          </w:r>
        </w:p>
        <w:p w14:paraId="4E8195FC" w14:textId="6719C896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 Carranza Duobaitis</w:t>
          </w:r>
        </w:p>
        <w:p w14:paraId="5C63C2E1" w14:textId="747AF2FA" w:rsidR="00BB4BC1" w:rsidRDefault="00BB4BC1" w:rsidP="00BB4BC1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 Guadalupe</w:t>
          </w:r>
        </w:p>
        <w:p w14:paraId="6BCF8F9F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  <w:p w14:paraId="14C5B249" w14:textId="77777777" w:rsidR="009E0D45" w:rsidRDefault="009E0D45" w:rsidP="009E0D45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</w:rPr>
          </w:pPr>
        </w:p>
      </w:tc>
    </w:tr>
  </w:tbl>
  <w:p w14:paraId="0A63D5DC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33100881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7729"/>
    <w:multiLevelType w:val="hybridMultilevel"/>
    <w:tmpl w:val="BB7C12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C2E24"/>
    <w:multiLevelType w:val="hybridMultilevel"/>
    <w:tmpl w:val="CF06CB8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 w15:restartNumberingAfterBreak="0">
    <w:nsid w:val="1D2D7E25"/>
    <w:multiLevelType w:val="hybridMultilevel"/>
    <w:tmpl w:val="BB7C129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C40EB"/>
    <w:multiLevelType w:val="hybridMultilevel"/>
    <w:tmpl w:val="506813B0"/>
    <w:lvl w:ilvl="0" w:tplc="2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2A9A02C8"/>
    <w:multiLevelType w:val="hybridMultilevel"/>
    <w:tmpl w:val="0930F92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97973"/>
    <w:multiLevelType w:val="hybridMultilevel"/>
    <w:tmpl w:val="1D70923E"/>
    <w:numStyleLink w:val="Estiloimportado2"/>
  </w:abstractNum>
  <w:abstractNum w:abstractNumId="8" w15:restartNumberingAfterBreak="0">
    <w:nsid w:val="382E7095"/>
    <w:multiLevelType w:val="hybridMultilevel"/>
    <w:tmpl w:val="9E3AC0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655B03"/>
    <w:multiLevelType w:val="hybridMultilevel"/>
    <w:tmpl w:val="B852A7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40B92"/>
    <w:multiLevelType w:val="hybridMultilevel"/>
    <w:tmpl w:val="20AA9D7C"/>
    <w:lvl w:ilvl="0" w:tplc="2C0A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 w15:restartNumberingAfterBreak="0">
    <w:nsid w:val="69786BD4"/>
    <w:multiLevelType w:val="hybridMultilevel"/>
    <w:tmpl w:val="71D2FCD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3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908C2"/>
    <w:multiLevelType w:val="hybridMultilevel"/>
    <w:tmpl w:val="D6285E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7"/>
  </w:num>
  <w:num w:numId="5">
    <w:abstractNumId w:val="7"/>
  </w:num>
  <w:num w:numId="6">
    <w:abstractNumId w:val="0"/>
  </w:num>
  <w:num w:numId="7">
    <w:abstractNumId w:val="5"/>
  </w:num>
  <w:num w:numId="8">
    <w:abstractNumId w:val="4"/>
  </w:num>
  <w:num w:numId="9">
    <w:abstractNumId w:val="9"/>
  </w:num>
  <w:num w:numId="10">
    <w:abstractNumId w:val="8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4"/>
  </w:num>
  <w:num w:numId="14">
    <w:abstractNumId w:val="6"/>
  </w:num>
  <w:num w:numId="15">
    <w:abstractNumId w:val="11"/>
  </w:num>
  <w:num w:numId="16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BC1"/>
    <w:rsid w:val="000115A4"/>
    <w:rsid w:val="00040025"/>
    <w:rsid w:val="00060469"/>
    <w:rsid w:val="00081B6C"/>
    <w:rsid w:val="000A6FF9"/>
    <w:rsid w:val="001406BA"/>
    <w:rsid w:val="001421E0"/>
    <w:rsid w:val="00177AF1"/>
    <w:rsid w:val="001E5147"/>
    <w:rsid w:val="00207CE5"/>
    <w:rsid w:val="00207ED8"/>
    <w:rsid w:val="002121B4"/>
    <w:rsid w:val="00253A82"/>
    <w:rsid w:val="0029681F"/>
    <w:rsid w:val="002D59D1"/>
    <w:rsid w:val="002F5A91"/>
    <w:rsid w:val="00307CBE"/>
    <w:rsid w:val="00325C61"/>
    <w:rsid w:val="003329CB"/>
    <w:rsid w:val="003700DD"/>
    <w:rsid w:val="00393B4E"/>
    <w:rsid w:val="00431DD6"/>
    <w:rsid w:val="00486FB0"/>
    <w:rsid w:val="004E5151"/>
    <w:rsid w:val="0050756F"/>
    <w:rsid w:val="00566540"/>
    <w:rsid w:val="005970C9"/>
    <w:rsid w:val="005B18BC"/>
    <w:rsid w:val="006010B2"/>
    <w:rsid w:val="00616B51"/>
    <w:rsid w:val="00643ACB"/>
    <w:rsid w:val="006951F3"/>
    <w:rsid w:val="006D2CA3"/>
    <w:rsid w:val="006E5DDF"/>
    <w:rsid w:val="00706007"/>
    <w:rsid w:val="00726FFD"/>
    <w:rsid w:val="00744EB3"/>
    <w:rsid w:val="0077256B"/>
    <w:rsid w:val="00790915"/>
    <w:rsid w:val="007C5BBB"/>
    <w:rsid w:val="0081704B"/>
    <w:rsid w:val="0089039F"/>
    <w:rsid w:val="008E21D1"/>
    <w:rsid w:val="00957958"/>
    <w:rsid w:val="009A3A1B"/>
    <w:rsid w:val="009A5A5D"/>
    <w:rsid w:val="009B2D0E"/>
    <w:rsid w:val="009E0D45"/>
    <w:rsid w:val="00A1376A"/>
    <w:rsid w:val="00A156DC"/>
    <w:rsid w:val="00A17733"/>
    <w:rsid w:val="00A32C61"/>
    <w:rsid w:val="00A72AE8"/>
    <w:rsid w:val="00A84348"/>
    <w:rsid w:val="00A908C8"/>
    <w:rsid w:val="00AA1060"/>
    <w:rsid w:val="00AA19DF"/>
    <w:rsid w:val="00AC256C"/>
    <w:rsid w:val="00AD32FB"/>
    <w:rsid w:val="00B17EF6"/>
    <w:rsid w:val="00B2115D"/>
    <w:rsid w:val="00BB4BC1"/>
    <w:rsid w:val="00BD6B43"/>
    <w:rsid w:val="00C14F86"/>
    <w:rsid w:val="00C71BDC"/>
    <w:rsid w:val="00C75712"/>
    <w:rsid w:val="00C87CD2"/>
    <w:rsid w:val="00CA6CB3"/>
    <w:rsid w:val="00CB3320"/>
    <w:rsid w:val="00D20AC1"/>
    <w:rsid w:val="00D60E80"/>
    <w:rsid w:val="00D76D83"/>
    <w:rsid w:val="00D939CE"/>
    <w:rsid w:val="00DC606E"/>
    <w:rsid w:val="00E06456"/>
    <w:rsid w:val="00E61936"/>
    <w:rsid w:val="00E90129"/>
    <w:rsid w:val="00E94CD9"/>
    <w:rsid w:val="00EE03FB"/>
    <w:rsid w:val="00F216E8"/>
    <w:rsid w:val="00F819A5"/>
    <w:rsid w:val="00FA3A2B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4CEB72"/>
  <w15:docId w15:val="{8135F8F4-74D3-4382-A328-C5262295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3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Facultad\4&#176;%20a&#241;o\ISW\Pr&#225;ctico\Parcial%202\2020_ISW_Segundo_Parcial_Template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2020_ISW_Segundo_Parcial_Template(1)</Template>
  <TotalTime>84</TotalTime>
  <Pages>9</Pages>
  <Words>1094</Words>
  <Characters>6022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Guadalupe Carranza Duobaitis</cp:lastModifiedBy>
  <cp:revision>3</cp:revision>
  <dcterms:created xsi:type="dcterms:W3CDTF">2021-06-06T01:13:00Z</dcterms:created>
  <dcterms:modified xsi:type="dcterms:W3CDTF">2021-06-06T19:53:00Z</dcterms:modified>
</cp:coreProperties>
</file>